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E54D1" w14:textId="7A8DE7E9" w:rsidR="00487943" w:rsidRDefault="00487943" w:rsidP="0012641F">
      <w:pPr>
        <w:pStyle w:val="Heading1"/>
      </w:pPr>
      <w:r>
        <w:t>Caso de estudio:</w:t>
      </w:r>
      <w:r w:rsidR="00F90C15">
        <w:t xml:space="preserve"> </w:t>
      </w:r>
      <w:proofErr w:type="spellStart"/>
      <w:r w:rsidR="00F90C15">
        <w:t>HotelAndes</w:t>
      </w:r>
      <w:proofErr w:type="spellEnd"/>
    </w:p>
    <w:p w14:paraId="3106D925" w14:textId="7205A8D1" w:rsidR="00F90C15" w:rsidRPr="00F90C15" w:rsidRDefault="00F90C15" w:rsidP="00F90C15">
      <w:r>
        <w:t xml:space="preserve">María Camila Londoño – </w:t>
      </w:r>
      <w:r w:rsidR="00C14D6E">
        <w:t xml:space="preserve">Juan Daniel </w:t>
      </w:r>
      <w:proofErr w:type="spellStart"/>
      <w:r w:rsidR="00C14D6E">
        <w:t>Ca</w:t>
      </w:r>
      <w:r w:rsidR="001A7F6B">
        <w:t>s</w:t>
      </w:r>
      <w:r w:rsidR="00C14D6E">
        <w:t>trellon</w:t>
      </w:r>
      <w:proofErr w:type="spellEnd"/>
      <w:r>
        <w:t xml:space="preserve"> </w:t>
      </w:r>
    </w:p>
    <w:p w14:paraId="7D98C351" w14:textId="77777777" w:rsidR="00C306EE" w:rsidRDefault="00623DF0" w:rsidP="0012641F">
      <w:pPr>
        <w:pStyle w:val="Heading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7ED66F38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88A021E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180374E" w14:textId="1134A5A6" w:rsidR="00EA74B1" w:rsidRPr="00EA74B1" w:rsidRDefault="00A11EAC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A11EAC">
              <w:rPr>
                <w:b w:val="0"/>
                <w:sz w:val="18"/>
                <w:szCs w:val="18"/>
              </w:rPr>
              <w:t>RF1 - REGISTRAR ROLES DE USUARIOS</w:t>
            </w:r>
          </w:p>
        </w:tc>
      </w:tr>
      <w:tr w:rsidR="00EA74B1" w:rsidRPr="00EA74B1" w14:paraId="022B11F1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375A6EA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3912451" w14:textId="25B533E0" w:rsidR="00EA74B1" w:rsidRPr="00EA74B1" w:rsidRDefault="00446E78" w:rsidP="00446E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446E78">
              <w:rPr>
                <w:b w:val="0"/>
                <w:sz w:val="18"/>
                <w:szCs w:val="18"/>
              </w:rPr>
              <w:t>Se registran los roles de usuario definidos en la descripción del negocio. Esta operación es realizada por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446E78">
              <w:rPr>
                <w:b w:val="0"/>
                <w:sz w:val="18"/>
                <w:szCs w:val="18"/>
              </w:rPr>
              <w:t>el administrador del sistema. Debe incluir todos los roles de usuario indicados en el enunciado.</w:t>
            </w:r>
          </w:p>
        </w:tc>
      </w:tr>
      <w:tr w:rsidR="00EA74B1" w:rsidRPr="00EA74B1" w14:paraId="6B9A0848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95C0E36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2309CDD5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F3C9AC2" w14:textId="1D336FF7" w:rsidR="00EA74B1" w:rsidRPr="00EA74B1" w:rsidRDefault="004D4561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usuario</w:t>
            </w:r>
          </w:p>
        </w:tc>
      </w:tr>
      <w:tr w:rsidR="00570F76" w:rsidRPr="00EA74B1" w14:paraId="50A1E786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A2A378D" w14:textId="2E2FD6BD" w:rsidR="00570F76" w:rsidRDefault="004D4561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Tablas a las que puede acceder</w:t>
            </w:r>
          </w:p>
        </w:tc>
      </w:tr>
      <w:tr w:rsidR="00132B5D" w:rsidRPr="00CB6304" w14:paraId="0C3C50A7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3BEE92" w14:textId="7C4DCCE6" w:rsidR="00132B5D" w:rsidRDefault="004D4561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Consultas que puede hacer</w:t>
            </w:r>
          </w:p>
        </w:tc>
      </w:tr>
      <w:tr w:rsidR="00EA74B1" w:rsidRPr="00EA74B1" w14:paraId="62AE4C0B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0EEC2A8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7773CD82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A837DC" w14:textId="39645C56" w:rsidR="00EA74B1" w:rsidRPr="00EA74B1" w:rsidRDefault="004D4561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446E78">
              <w:rPr>
                <w:b w:val="0"/>
                <w:sz w:val="18"/>
                <w:szCs w:val="18"/>
              </w:rPr>
              <w:t>Se registran los roles de usuario</w:t>
            </w:r>
          </w:p>
        </w:tc>
      </w:tr>
      <w:tr w:rsidR="00487943" w:rsidRPr="00EA74B1" w14:paraId="41695897" w14:textId="77777777" w:rsidTr="00CA528E">
        <w:trPr>
          <w:trHeight w:val="3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D1CB570" w14:textId="77777777"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14:paraId="025834F3" w14:textId="77777777" w:rsidTr="00313525">
        <w:trPr>
          <w:jc w:val="center"/>
        </w:trPr>
        <w:tc>
          <w:tcPr>
            <w:tcW w:w="10301" w:type="dxa"/>
            <w:gridSpan w:val="2"/>
          </w:tcPr>
          <w:p w14:paraId="0178621A" w14:textId="56BAFE00" w:rsidR="00EA74B1" w:rsidRPr="00EA74B1" w:rsidRDefault="00CA528E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las tablas a las que puede acceder y las consultas que puede hacer</w:t>
            </w:r>
          </w:p>
        </w:tc>
      </w:tr>
    </w:tbl>
    <w:p w14:paraId="03335FE3" w14:textId="370C4492"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6F4E8682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E2CC2B8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636CC75" w14:textId="6CA67DBC" w:rsidR="00446E78" w:rsidRPr="00EA74B1" w:rsidRDefault="00446E7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446E78">
              <w:rPr>
                <w:b w:val="0"/>
                <w:sz w:val="18"/>
                <w:szCs w:val="18"/>
              </w:rPr>
              <w:t>RF2 - REGISTRAR USUARIO</w:t>
            </w:r>
          </w:p>
        </w:tc>
      </w:tr>
      <w:tr w:rsidR="00446E78" w:rsidRPr="00EA74B1" w14:paraId="7F73794A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8B198C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D5FCE21" w14:textId="576AAE46" w:rsidR="00446E78" w:rsidRPr="00EA74B1" w:rsidRDefault="00446E78" w:rsidP="00446E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446E78">
              <w:rPr>
                <w:b w:val="0"/>
                <w:sz w:val="18"/>
                <w:szCs w:val="18"/>
              </w:rPr>
              <w:t>Los usuarios tienen una identificación (Tipo de documento, número de documento), un nombre, un correo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446E78">
              <w:rPr>
                <w:b w:val="0"/>
                <w:sz w:val="18"/>
                <w:szCs w:val="18"/>
              </w:rPr>
              <w:t>electrónico y su rol respectivo. Esta operación es realizada por el administrador de datos del hotel.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446E78">
              <w:rPr>
                <w:b w:val="0"/>
                <w:sz w:val="18"/>
                <w:szCs w:val="18"/>
              </w:rPr>
              <w:t>Considere inicialmente un gerente, un administrador de datos, 2 recepcionistas, 4 empleados y 4 clientes.</w:t>
            </w:r>
          </w:p>
        </w:tc>
      </w:tr>
      <w:tr w:rsidR="00446E78" w:rsidRPr="00EA74B1" w14:paraId="1C76598E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C00F9A8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EA74B1" w14:paraId="24B7000B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35666EB" w14:textId="6ED303E7" w:rsidR="00446E78" w:rsidRPr="00EA74B1" w:rsidRDefault="0052791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documento</w:t>
            </w:r>
          </w:p>
        </w:tc>
      </w:tr>
      <w:tr w:rsidR="00527918" w:rsidRPr="00EA74B1" w14:paraId="6E3D1A21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215ED4B" w14:textId="24069CC9" w:rsidR="00527918" w:rsidRDefault="0052791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de documento</w:t>
            </w:r>
          </w:p>
        </w:tc>
      </w:tr>
      <w:tr w:rsidR="00527918" w:rsidRPr="00EA74B1" w14:paraId="772A1222" w14:textId="77777777" w:rsidTr="00EE7A4E">
        <w:trPr>
          <w:trHeight w:val="323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59A9A9B" w14:textId="3AF00C8B" w:rsidR="00527918" w:rsidRDefault="0052791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527918" w:rsidRPr="00EA74B1" w14:paraId="0084D9C3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B896217" w14:textId="5D21859D" w:rsidR="00527918" w:rsidRDefault="0052791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</w:t>
            </w:r>
            <w:r w:rsidR="00EE7A4E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electronico</w:t>
            </w:r>
            <w:proofErr w:type="spellEnd"/>
          </w:p>
        </w:tc>
      </w:tr>
      <w:tr w:rsidR="00527918" w:rsidRPr="00CB6304" w14:paraId="13C58A49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3A2B34F" w14:textId="22174F01" w:rsidR="00527918" w:rsidRDefault="0052791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Rol</w:t>
            </w:r>
          </w:p>
        </w:tc>
      </w:tr>
      <w:tr w:rsidR="0007010C" w:rsidRPr="00EA74B1" w14:paraId="4A1FC26D" w14:textId="77777777" w:rsidTr="0005635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C56D46B" w14:textId="16AC84F6" w:rsidR="0007010C" w:rsidRPr="00EA74B1" w:rsidRDefault="0007010C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7010C" w:rsidRPr="00EA74B1" w14:paraId="2D4DFA30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72AC6F" w14:textId="7E06092E" w:rsidR="0007010C" w:rsidRPr="00EA74B1" w:rsidRDefault="0007010C" w:rsidP="0007010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 nuevo cliente en la base de datos.</w:t>
            </w:r>
          </w:p>
        </w:tc>
      </w:tr>
      <w:tr w:rsidR="0007010C" w:rsidRPr="00EA74B1" w14:paraId="130692E7" w14:textId="77777777" w:rsidTr="009B70EC">
        <w:trPr>
          <w:jc w:val="center"/>
        </w:trPr>
        <w:tc>
          <w:tcPr>
            <w:tcW w:w="10301" w:type="dxa"/>
            <w:gridSpan w:val="2"/>
          </w:tcPr>
          <w:p w14:paraId="2383D171" w14:textId="17759137" w:rsidR="0007010C" w:rsidRPr="00EA74B1" w:rsidRDefault="0007010C" w:rsidP="0007010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cliente ya existía, entonces no se registra.</w:t>
            </w:r>
          </w:p>
        </w:tc>
      </w:tr>
      <w:tr w:rsidR="0007010C" w:rsidRPr="00EA74B1" w14:paraId="390B85F3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E3E59E4" w14:textId="77777777" w:rsidR="0007010C" w:rsidRPr="00EA74B1" w:rsidRDefault="0007010C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E7A4E" w:rsidRPr="00EA74B1" w14:paraId="531A6842" w14:textId="77777777" w:rsidTr="009B70EC">
        <w:trPr>
          <w:jc w:val="center"/>
        </w:trPr>
        <w:tc>
          <w:tcPr>
            <w:tcW w:w="10301" w:type="dxa"/>
            <w:gridSpan w:val="2"/>
          </w:tcPr>
          <w:p w14:paraId="0A1E9A84" w14:textId="01842F97" w:rsidR="00EE7A4E" w:rsidRPr="00EA74B1" w:rsidRDefault="00EE7A4E" w:rsidP="00EE7A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Persistencia</w:t>
            </w:r>
            <w:r w:rsidR="008F7B69"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debe persistir en la base de datos al ser registrado el cliente</w:t>
            </w:r>
          </w:p>
        </w:tc>
      </w:tr>
      <w:tr w:rsidR="00A16344" w:rsidRPr="00EA74B1" w14:paraId="0654DB0C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47B0C3" w14:textId="1A47B411" w:rsidR="00A16344" w:rsidRDefault="008F7B69" w:rsidP="008F7B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l</w:t>
            </w:r>
            <w:r w:rsidR="00A16344">
              <w:rPr>
                <w:b w:val="0"/>
                <w:sz w:val="18"/>
                <w:szCs w:val="18"/>
              </w:rPr>
              <w:t xml:space="preserve">os clientes sólo pueden ser agregados por </w:t>
            </w:r>
            <w:r>
              <w:rPr>
                <w:b w:val="0"/>
                <w:sz w:val="18"/>
                <w:szCs w:val="18"/>
              </w:rPr>
              <w:t>empleados del hotel</w:t>
            </w:r>
          </w:p>
        </w:tc>
      </w:tr>
    </w:tbl>
    <w:p w14:paraId="6CAF5A6C" w14:textId="0BA76469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18C5A13B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3122980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ACEC0C1" w14:textId="4BAAAEDD" w:rsidR="00446E78" w:rsidRPr="00EA74B1" w:rsidRDefault="008B1C4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B1C41">
              <w:rPr>
                <w:b w:val="0"/>
                <w:sz w:val="18"/>
                <w:szCs w:val="18"/>
              </w:rPr>
              <w:t>RF3 - REGISTRAR TIPO DE HABITACIÓN</w:t>
            </w:r>
          </w:p>
        </w:tc>
      </w:tr>
      <w:tr w:rsidR="00446E78" w:rsidRPr="00EA74B1" w14:paraId="69BE7F9B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0C71B3D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16CE5F4" w14:textId="5FC3D675" w:rsidR="00446E78" w:rsidRPr="00EA74B1" w:rsidRDefault="008B1C41" w:rsidP="008B1C4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B1C41">
              <w:rPr>
                <w:b w:val="0"/>
                <w:sz w:val="18"/>
                <w:szCs w:val="18"/>
              </w:rPr>
              <w:t>Registra la descripción de los tipos de habitaciones de los cuales dispone el hotel con su dotación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8B1C41">
              <w:rPr>
                <w:b w:val="0"/>
                <w:sz w:val="18"/>
                <w:szCs w:val="18"/>
              </w:rPr>
              <w:t>correspondiente. Esta operación es realizada por el administrador de datos del hotel. Considere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8B1C41">
              <w:rPr>
                <w:b w:val="0"/>
                <w:sz w:val="18"/>
                <w:szCs w:val="18"/>
              </w:rPr>
              <w:t>inicialmente por lo menos 3 tipos de habitaciones.</w:t>
            </w:r>
          </w:p>
        </w:tc>
      </w:tr>
      <w:tr w:rsidR="00446E78" w:rsidRPr="00EA74B1" w14:paraId="3EB9901F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C323F77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EA74B1" w14:paraId="38A6C5DA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DAD192" w14:textId="3C135C56" w:rsidR="00446E78" w:rsidRPr="00EA74B1" w:rsidRDefault="007F6B6D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446E78" w:rsidRPr="00EA74B1" w14:paraId="4E86CDAB" w14:textId="77777777" w:rsidTr="007F6B6D">
        <w:trPr>
          <w:trHeight w:val="337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0100C1" w14:textId="4DCA2C87" w:rsidR="00446E78" w:rsidRDefault="007F6B6D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descripcion</w:t>
            </w:r>
            <w:proofErr w:type="spellEnd"/>
          </w:p>
        </w:tc>
      </w:tr>
      <w:tr w:rsidR="00446E78" w:rsidRPr="00EA74B1" w14:paraId="3FD05E50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1D2D208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6B6D" w:rsidRPr="00EA74B1" w14:paraId="35BC72CC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BF01FF" w14:textId="28A49306" w:rsidR="007F6B6D" w:rsidRPr="00EA74B1" w:rsidRDefault="007F6B6D" w:rsidP="007F6B6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un nuevo tipo de </w:t>
            </w:r>
            <w:proofErr w:type="spellStart"/>
            <w:r>
              <w:rPr>
                <w:b w:val="0"/>
                <w:sz w:val="18"/>
                <w:szCs w:val="18"/>
              </w:rPr>
              <w:t>habitacion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la base de datos.</w:t>
            </w:r>
          </w:p>
        </w:tc>
      </w:tr>
      <w:tr w:rsidR="007F6B6D" w:rsidRPr="00EA74B1" w14:paraId="4926F1E6" w14:textId="77777777" w:rsidTr="009B70EC">
        <w:trPr>
          <w:jc w:val="center"/>
        </w:trPr>
        <w:tc>
          <w:tcPr>
            <w:tcW w:w="10301" w:type="dxa"/>
            <w:gridSpan w:val="2"/>
          </w:tcPr>
          <w:p w14:paraId="198CC9D0" w14:textId="18AAAFE2" w:rsidR="007F6B6D" w:rsidRPr="00EA74B1" w:rsidRDefault="007F6B6D" w:rsidP="003D7D2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el </w:t>
            </w:r>
            <w:r w:rsidR="003D7D28">
              <w:rPr>
                <w:b w:val="0"/>
                <w:sz w:val="18"/>
                <w:szCs w:val="18"/>
              </w:rPr>
              <w:t xml:space="preserve">tipo de </w:t>
            </w:r>
            <w:proofErr w:type="spellStart"/>
            <w:r w:rsidR="003D7D28">
              <w:rPr>
                <w:b w:val="0"/>
                <w:sz w:val="18"/>
                <w:szCs w:val="18"/>
              </w:rPr>
              <w:t>habitacion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ya existía, entonces no se registra.</w:t>
            </w:r>
          </w:p>
        </w:tc>
      </w:tr>
      <w:tr w:rsidR="007F6B6D" w:rsidRPr="00EA74B1" w14:paraId="02118081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1AED60" w14:textId="77777777" w:rsidR="007F6B6D" w:rsidRPr="00EA74B1" w:rsidRDefault="007F6B6D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F6B6D" w:rsidRPr="00EA74B1" w14:paraId="3F55E3DF" w14:textId="77777777" w:rsidTr="009B70EC">
        <w:trPr>
          <w:jc w:val="center"/>
        </w:trPr>
        <w:tc>
          <w:tcPr>
            <w:tcW w:w="10301" w:type="dxa"/>
            <w:gridSpan w:val="2"/>
          </w:tcPr>
          <w:p w14:paraId="747B7574" w14:textId="62E6673C" w:rsidR="007F6B6D" w:rsidRPr="00EA74B1" w:rsidRDefault="007F6B6D" w:rsidP="007F6B6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Persistencia: debe persistir en la base de datos al ser registrado un tipo de </w:t>
            </w:r>
            <w:proofErr w:type="spellStart"/>
            <w:r>
              <w:rPr>
                <w:b w:val="0"/>
                <w:sz w:val="18"/>
                <w:szCs w:val="18"/>
              </w:rPr>
              <w:t>habitacion</w:t>
            </w:r>
            <w:proofErr w:type="spellEnd"/>
          </w:p>
        </w:tc>
      </w:tr>
      <w:tr w:rsidR="007F6B6D" w:rsidRPr="00EA74B1" w14:paraId="5726425E" w14:textId="77777777" w:rsidTr="009B70EC">
        <w:trPr>
          <w:jc w:val="center"/>
        </w:trPr>
        <w:tc>
          <w:tcPr>
            <w:tcW w:w="10301" w:type="dxa"/>
            <w:gridSpan w:val="2"/>
          </w:tcPr>
          <w:p w14:paraId="5D13AED0" w14:textId="1B05F927" w:rsidR="007F6B6D" w:rsidRDefault="007F6B6D" w:rsidP="003D7D2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l</w:t>
            </w:r>
            <w:r w:rsidR="003D7D28">
              <w:rPr>
                <w:b w:val="0"/>
                <w:sz w:val="18"/>
                <w:szCs w:val="18"/>
              </w:rPr>
              <w:t>os tipos habitaciones sólo pueden ser agregado</w:t>
            </w:r>
            <w:r>
              <w:rPr>
                <w:b w:val="0"/>
                <w:sz w:val="18"/>
                <w:szCs w:val="18"/>
              </w:rPr>
              <w:t xml:space="preserve">s por </w:t>
            </w:r>
            <w:r w:rsidR="00BB1582">
              <w:rPr>
                <w:b w:val="0"/>
                <w:sz w:val="18"/>
                <w:szCs w:val="18"/>
              </w:rPr>
              <w:t>administradores</w:t>
            </w:r>
            <w:r>
              <w:rPr>
                <w:b w:val="0"/>
                <w:sz w:val="18"/>
                <w:szCs w:val="18"/>
              </w:rPr>
              <w:t xml:space="preserve"> del hotel</w:t>
            </w:r>
          </w:p>
        </w:tc>
      </w:tr>
    </w:tbl>
    <w:p w14:paraId="2FC3BC0E" w14:textId="64F2FF9E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50DB5671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15B971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C77F412" w14:textId="045E0D23" w:rsidR="00446E78" w:rsidRPr="00EA74B1" w:rsidRDefault="008B1C4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B1C41">
              <w:rPr>
                <w:b w:val="0"/>
                <w:sz w:val="18"/>
                <w:szCs w:val="18"/>
              </w:rPr>
              <w:t>RF4 - REGISTRAR HABITACIÓN</w:t>
            </w:r>
          </w:p>
        </w:tc>
      </w:tr>
      <w:tr w:rsidR="00446E78" w:rsidRPr="00EA74B1" w14:paraId="0DE98665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90094B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5C1265C" w14:textId="5C16D44C" w:rsidR="00446E78" w:rsidRPr="00EA74B1" w:rsidRDefault="008B1C41" w:rsidP="008B1C4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B1C41">
              <w:rPr>
                <w:b w:val="0"/>
                <w:sz w:val="18"/>
                <w:szCs w:val="18"/>
              </w:rPr>
              <w:t>Registra las instancias de las habitaciones de las cuales dispone el hotel. Esta operación es realizada por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8B1C41">
              <w:rPr>
                <w:b w:val="0"/>
                <w:sz w:val="18"/>
                <w:szCs w:val="18"/>
              </w:rPr>
              <w:t>el administrador de datos del hotel. Considere inicialmente por lo menos 3 habitaciones de cada tipo de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8B1C41">
              <w:rPr>
                <w:b w:val="0"/>
                <w:sz w:val="18"/>
                <w:szCs w:val="18"/>
              </w:rPr>
              <w:t>habitación disponible</w:t>
            </w:r>
          </w:p>
        </w:tc>
      </w:tr>
      <w:tr w:rsidR="00446E78" w:rsidRPr="00EA74B1" w14:paraId="644D7684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2D5849E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EA74B1" w14:paraId="4AD549A8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AC88CFC" w14:textId="22305712" w:rsidR="00446E78" w:rsidRPr="00EA74B1" w:rsidRDefault="00101CC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IdHabitacion</w:t>
            </w:r>
            <w:proofErr w:type="spellEnd"/>
          </w:p>
        </w:tc>
      </w:tr>
      <w:tr w:rsidR="00101CC2" w:rsidRPr="00EA74B1" w14:paraId="4C9BA43D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2C938FB" w14:textId="3032475E" w:rsidR="00101CC2" w:rsidRDefault="003D7D2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idhotel</w:t>
            </w:r>
            <w:proofErr w:type="spellEnd"/>
          </w:p>
        </w:tc>
      </w:tr>
      <w:tr w:rsidR="00101CC2" w:rsidRPr="00EA74B1" w14:paraId="655C6D3B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E46DFD" w14:textId="34465CA1" w:rsidR="00101CC2" w:rsidRDefault="00101CC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Tipo </w:t>
            </w:r>
            <w:proofErr w:type="spellStart"/>
            <w:r>
              <w:rPr>
                <w:b w:val="0"/>
                <w:sz w:val="18"/>
                <w:szCs w:val="18"/>
              </w:rPr>
              <w:t>habitacion</w:t>
            </w:r>
            <w:proofErr w:type="spellEnd"/>
          </w:p>
        </w:tc>
      </w:tr>
      <w:tr w:rsidR="00446E78" w:rsidRPr="00EA74B1" w14:paraId="4CB67640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3778F04" w14:textId="338909C8" w:rsidR="00446E78" w:rsidRDefault="00101CC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</w:t>
            </w:r>
          </w:p>
        </w:tc>
      </w:tr>
      <w:tr w:rsidR="00446E78" w:rsidRPr="00CB6304" w14:paraId="441B5779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EE36160" w14:textId="7B6569C2" w:rsidR="00446E78" w:rsidRDefault="00101CC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Precio por noche</w:t>
            </w:r>
          </w:p>
        </w:tc>
      </w:tr>
      <w:tr w:rsidR="00446E78" w:rsidRPr="00EA74B1" w14:paraId="1F193087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7F78E41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D7D28" w:rsidRPr="00EA74B1" w14:paraId="2DFAD678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676783" w14:textId="016B3CA1" w:rsidR="003D7D28" w:rsidRPr="00EA74B1" w:rsidRDefault="003D7D28" w:rsidP="003D7D2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una nueva </w:t>
            </w:r>
            <w:proofErr w:type="spellStart"/>
            <w:r>
              <w:rPr>
                <w:b w:val="0"/>
                <w:sz w:val="18"/>
                <w:szCs w:val="18"/>
              </w:rPr>
              <w:t>habitacion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la base de datos.</w:t>
            </w:r>
          </w:p>
        </w:tc>
      </w:tr>
      <w:tr w:rsidR="003D7D28" w:rsidRPr="00EA74B1" w14:paraId="7D6E9487" w14:textId="77777777" w:rsidTr="009B70EC">
        <w:trPr>
          <w:jc w:val="center"/>
        </w:trPr>
        <w:tc>
          <w:tcPr>
            <w:tcW w:w="10301" w:type="dxa"/>
            <w:gridSpan w:val="2"/>
          </w:tcPr>
          <w:p w14:paraId="0B02972F" w14:textId="0E83B923" w:rsidR="003D7D28" w:rsidRPr="00EA74B1" w:rsidRDefault="003D7D28" w:rsidP="001622D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</w:t>
            </w:r>
            <w:r w:rsidR="001622D5">
              <w:rPr>
                <w:b w:val="0"/>
                <w:sz w:val="18"/>
                <w:szCs w:val="18"/>
              </w:rPr>
              <w:t>la</w:t>
            </w:r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1622D5">
              <w:rPr>
                <w:b w:val="0"/>
                <w:sz w:val="18"/>
                <w:szCs w:val="18"/>
              </w:rPr>
              <w:t>habitacion</w:t>
            </w:r>
            <w:proofErr w:type="spellEnd"/>
            <w:r w:rsidR="001622D5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ya existía, entonces no se registra.</w:t>
            </w:r>
          </w:p>
        </w:tc>
      </w:tr>
      <w:tr w:rsidR="003D7D28" w:rsidRPr="00EA74B1" w14:paraId="6DCD7EFB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644F090" w14:textId="77777777" w:rsidR="003D7D28" w:rsidRPr="00EA74B1" w:rsidRDefault="003D7D2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D7D28" w:rsidRPr="00EA74B1" w14:paraId="69B57220" w14:textId="77777777" w:rsidTr="009B70EC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3D7D28" w:rsidRPr="00EA74B1" w14:paraId="7CF3740C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5B6641B4" w14:textId="11C6167A" w:rsidR="003D7D28" w:rsidRPr="00EA74B1" w:rsidRDefault="003D7D28" w:rsidP="001622D5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Persistencia: debe persistir en la base de datos al ser registrado </w:t>
                  </w:r>
                  <w:r w:rsidR="001622D5">
                    <w:rPr>
                      <w:b w:val="0"/>
                      <w:sz w:val="18"/>
                      <w:szCs w:val="18"/>
                    </w:rPr>
                    <w:t xml:space="preserve">una </w:t>
                  </w:r>
                  <w:proofErr w:type="spellStart"/>
                  <w:r>
                    <w:rPr>
                      <w:b w:val="0"/>
                      <w:sz w:val="18"/>
                      <w:szCs w:val="18"/>
                    </w:rPr>
                    <w:t>habitacion</w:t>
                  </w:r>
                  <w:proofErr w:type="spellEnd"/>
                </w:p>
              </w:tc>
            </w:tr>
            <w:tr w:rsidR="003D7D28" w14:paraId="05DF52B3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22B7F283" w14:textId="0B4283C7" w:rsidR="003D7D28" w:rsidRDefault="003D7D28" w:rsidP="001622D5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Privacidad: l</w:t>
                  </w:r>
                  <w:r w:rsidR="001622D5">
                    <w:rPr>
                      <w:b w:val="0"/>
                      <w:sz w:val="18"/>
                      <w:szCs w:val="18"/>
                    </w:rPr>
                    <w:t xml:space="preserve">as </w:t>
                  </w:r>
                  <w:r>
                    <w:rPr>
                      <w:b w:val="0"/>
                      <w:sz w:val="18"/>
                      <w:szCs w:val="18"/>
                    </w:rPr>
                    <w:t xml:space="preserve">habitaciones </w:t>
                  </w:r>
                  <w:r w:rsidR="001622D5">
                    <w:rPr>
                      <w:b w:val="0"/>
                      <w:sz w:val="18"/>
                      <w:szCs w:val="18"/>
                    </w:rPr>
                    <w:t>sólo pueden ser agregada</w:t>
                  </w:r>
                  <w:r>
                    <w:rPr>
                      <w:b w:val="0"/>
                      <w:sz w:val="18"/>
                      <w:szCs w:val="18"/>
                    </w:rPr>
                    <w:t>s por administradores del hotel</w:t>
                  </w:r>
                </w:p>
              </w:tc>
            </w:tr>
          </w:tbl>
          <w:p w14:paraId="7F8D45A3" w14:textId="2EADC4DE" w:rsidR="003D7D28" w:rsidRPr="00EA74B1" w:rsidRDefault="003D7D2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59453BD8" w14:textId="1C9D608F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365CFF10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2A238B0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465899C" w14:textId="5AB55F30" w:rsidR="00446E78" w:rsidRPr="00EA74B1" w:rsidRDefault="007D4227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D4227">
              <w:rPr>
                <w:b w:val="0"/>
                <w:sz w:val="18"/>
                <w:szCs w:val="18"/>
              </w:rPr>
              <w:t>RF5 - REGISTRAR UN SERVICIO DEL HOTEL</w:t>
            </w:r>
          </w:p>
        </w:tc>
      </w:tr>
      <w:tr w:rsidR="00446E78" w:rsidRPr="00EA74B1" w14:paraId="36CBAFF1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8B1D70A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9936663" w14:textId="07F81AF7" w:rsidR="00446E78" w:rsidRPr="00EA74B1" w:rsidRDefault="007D4227" w:rsidP="007D42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D4227">
              <w:rPr>
                <w:b w:val="0"/>
                <w:sz w:val="18"/>
                <w:szCs w:val="18"/>
              </w:rPr>
              <w:t>Registra la descripción de los servicios de los cuales dispone el hotel. Esta operación es realizada por el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D4227">
              <w:rPr>
                <w:b w:val="0"/>
                <w:sz w:val="18"/>
                <w:szCs w:val="18"/>
              </w:rPr>
              <w:t>administrador de datos del hotel. Considere inicialmente por lo menos 1 servicio de cada uno de los tipos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D4227">
              <w:rPr>
                <w:b w:val="0"/>
                <w:sz w:val="18"/>
                <w:szCs w:val="18"/>
              </w:rPr>
              <w:t>de servicio descritos en el enunciado (piscina, spa, bar, ... El menú de los bares y restaurantes debe tener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D4227">
              <w:rPr>
                <w:b w:val="0"/>
                <w:sz w:val="18"/>
                <w:szCs w:val="18"/>
              </w:rPr>
              <w:t>por lo menos tres productos)</w:t>
            </w:r>
          </w:p>
        </w:tc>
      </w:tr>
      <w:tr w:rsidR="00446E78" w:rsidRPr="00EA74B1" w14:paraId="38BD23D8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F29916F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EB21D5" w14:paraId="7C8C829C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B14EB1D" w14:textId="09846111" w:rsidR="00446E78" w:rsidRPr="00EA74B1" w:rsidRDefault="00AE049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Hotel:</w:t>
            </w:r>
            <w:r w:rsidR="00EB21D5">
              <w:rPr>
                <w:b w:val="0"/>
                <w:sz w:val="18"/>
                <w:szCs w:val="18"/>
              </w:rPr>
              <w:t xml:space="preserve"> </w:t>
            </w:r>
            <w:r w:rsidR="00EB21D5" w:rsidRPr="00EB21D5">
              <w:rPr>
                <w:b w:val="0"/>
                <w:sz w:val="18"/>
                <w:szCs w:val="18"/>
              </w:rPr>
              <w:t xml:space="preserve">NOMBREHOTEL, ESTRELLAS, </w:t>
            </w:r>
            <w:proofErr w:type="gramStart"/>
            <w:r w:rsidR="00EB21D5" w:rsidRPr="00EB21D5">
              <w:rPr>
                <w:b w:val="0"/>
                <w:sz w:val="18"/>
                <w:szCs w:val="18"/>
              </w:rPr>
              <w:t>CIUDAD,PAIS</w:t>
            </w:r>
            <w:proofErr w:type="gramEnd"/>
            <w:r w:rsidR="00EB21D5" w:rsidRPr="00EB21D5">
              <w:rPr>
                <w:b w:val="0"/>
                <w:sz w:val="18"/>
                <w:szCs w:val="18"/>
              </w:rPr>
              <w:t>,IDCADENAHOTELERA,IDHOTEL</w:t>
            </w:r>
          </w:p>
        </w:tc>
      </w:tr>
      <w:tr w:rsidR="00D03C99" w:rsidRPr="00EB21D5" w14:paraId="437AFB92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D0A5F2" w14:textId="6A83A2CD" w:rsidR="00D03C99" w:rsidRDefault="00D03C9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Gym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</w:t>
            </w:r>
            <w:r w:rsidRPr="00D03C99">
              <w:rPr>
                <w:b w:val="0"/>
                <w:sz w:val="18"/>
                <w:szCs w:val="18"/>
              </w:rPr>
              <w:t xml:space="preserve">IDSERVICIO, NOMBRE, </w:t>
            </w:r>
            <w:proofErr w:type="gramStart"/>
            <w:r w:rsidRPr="00D03C99">
              <w:rPr>
                <w:b w:val="0"/>
                <w:sz w:val="18"/>
                <w:szCs w:val="18"/>
              </w:rPr>
              <w:t>CAPACIDAD,IDSERVICIOCOMP</w:t>
            </w:r>
            <w:proofErr w:type="gramEnd"/>
            <w:r w:rsidRPr="00D03C99">
              <w:rPr>
                <w:b w:val="0"/>
                <w:sz w:val="18"/>
                <w:szCs w:val="18"/>
              </w:rPr>
              <w:t>,IDHOTEL</w:t>
            </w:r>
          </w:p>
        </w:tc>
      </w:tr>
      <w:tr w:rsidR="00446E78" w:rsidRPr="00EB21D5" w14:paraId="61F714DD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57B9B06" w14:textId="74278ABC" w:rsidR="00446E78" w:rsidRDefault="00EB21D5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SPA: </w:t>
            </w:r>
            <w:r w:rsidR="00D03C99" w:rsidRPr="00D03C99">
              <w:rPr>
                <w:b w:val="0"/>
                <w:sz w:val="18"/>
                <w:szCs w:val="18"/>
              </w:rPr>
              <w:t xml:space="preserve">IDSERVICIO, NOMBREESPECIFICO, TIPO, DURACION, COSTO, </w:t>
            </w:r>
            <w:proofErr w:type="gramStart"/>
            <w:r w:rsidR="00D03C99" w:rsidRPr="00D03C99">
              <w:rPr>
                <w:b w:val="0"/>
                <w:sz w:val="18"/>
                <w:szCs w:val="18"/>
              </w:rPr>
              <w:t>NOMBRESERVICIO,DESCRIPCION</w:t>
            </w:r>
            <w:proofErr w:type="gramEnd"/>
            <w:r w:rsidR="00D03C99" w:rsidRPr="00D03C99">
              <w:rPr>
                <w:b w:val="0"/>
                <w:sz w:val="18"/>
                <w:szCs w:val="18"/>
              </w:rPr>
              <w:t>, IDHORARIO, IDSERVICIOCOMP</w:t>
            </w:r>
          </w:p>
        </w:tc>
      </w:tr>
      <w:tr w:rsidR="00D03C99" w:rsidRPr="00EB21D5" w14:paraId="5F5C896C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235A737" w14:textId="5527EB1B" w:rsidR="00D03C99" w:rsidRDefault="00D03C9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Restaurante: </w:t>
            </w:r>
            <w:proofErr w:type="gramStart"/>
            <w:r w:rsidRPr="00D03C99">
              <w:rPr>
                <w:b w:val="0"/>
                <w:sz w:val="18"/>
                <w:szCs w:val="18"/>
              </w:rPr>
              <w:t>IDSERVICIO,NOMBRESERVICIO</w:t>
            </w:r>
            <w:proofErr w:type="gramEnd"/>
            <w:r w:rsidRPr="00D03C99">
              <w:rPr>
                <w:b w:val="0"/>
                <w:sz w:val="18"/>
                <w:szCs w:val="18"/>
              </w:rPr>
              <w:t>,ESTILO,CAPACIDAD,TIPO,ESCONSUMOHABITACION, IDHORARIO,DESCRIPCION,IDSERVICIOCOMP</w:t>
            </w:r>
          </w:p>
        </w:tc>
      </w:tr>
      <w:tr w:rsidR="00D03C99" w:rsidRPr="00EB21D5" w14:paraId="2D163A54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AFB130B" w14:textId="678AA439" w:rsidR="00D03C99" w:rsidRDefault="00D03C9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Bar: </w:t>
            </w:r>
            <w:proofErr w:type="gramStart"/>
            <w:r w:rsidRPr="00D03C99">
              <w:rPr>
                <w:b w:val="0"/>
                <w:sz w:val="18"/>
                <w:szCs w:val="18"/>
              </w:rPr>
              <w:t>IDSERVICIO,NOMBRESERVICIO</w:t>
            </w:r>
            <w:proofErr w:type="gramEnd"/>
            <w:r w:rsidRPr="00D03C99">
              <w:rPr>
                <w:b w:val="0"/>
                <w:sz w:val="18"/>
                <w:szCs w:val="18"/>
              </w:rPr>
              <w:t>,ESTILO,CAPACIDAD,TIPO,ESCONSUMOHABITACION, IDHORARIO,DESCRIPCION,IDSERVICIOCOMP</w:t>
            </w:r>
          </w:p>
        </w:tc>
      </w:tr>
      <w:tr w:rsidR="00D03C99" w:rsidRPr="00EB21D5" w14:paraId="325EF4D5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CCF28D9" w14:textId="30D290D7" w:rsidR="00D03C99" w:rsidRDefault="00D03C9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Lavanderia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</w:t>
            </w:r>
            <w:r w:rsidRPr="00D03C99">
              <w:rPr>
                <w:b w:val="0"/>
                <w:sz w:val="18"/>
                <w:szCs w:val="18"/>
              </w:rPr>
              <w:t>IDSCOMPLEMENTARIO, NOMBRESERVICIO, IDHOTEL</w:t>
            </w:r>
          </w:p>
        </w:tc>
      </w:tr>
      <w:tr w:rsidR="00D03C99" w:rsidRPr="00D03C99" w14:paraId="7D236AA2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5991766" w14:textId="455F281A" w:rsidR="00D03C99" w:rsidRDefault="00D03C9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Salon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</w:t>
            </w:r>
            <w:proofErr w:type="gramStart"/>
            <w:r w:rsidRPr="00D03C99">
              <w:rPr>
                <w:b w:val="0"/>
                <w:sz w:val="18"/>
                <w:szCs w:val="18"/>
              </w:rPr>
              <w:t>DSERVICIO,NOMBRE</w:t>
            </w:r>
            <w:proofErr w:type="gramEnd"/>
            <w:r w:rsidRPr="00D03C99">
              <w:rPr>
                <w:b w:val="0"/>
                <w:sz w:val="18"/>
                <w:szCs w:val="18"/>
              </w:rPr>
              <w:t>,CAPACIDAD,COSTOPORHORA,IDSERVICIOCOMP</w:t>
            </w:r>
          </w:p>
        </w:tc>
      </w:tr>
      <w:tr w:rsidR="004F284C" w:rsidRPr="00EB21D5" w14:paraId="70380D09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14E3445" w14:textId="3F82D096" w:rsidR="004F284C" w:rsidRDefault="004F284C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Producto de servicios de </w:t>
            </w:r>
            <w:proofErr w:type="spellStart"/>
            <w:r>
              <w:rPr>
                <w:b w:val="0"/>
                <w:sz w:val="18"/>
                <w:szCs w:val="18"/>
              </w:rPr>
              <w:t>alimentacion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</w:t>
            </w:r>
          </w:p>
        </w:tc>
      </w:tr>
      <w:tr w:rsidR="00446E78" w:rsidRPr="00EB21D5" w14:paraId="0E154C46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EE83A66" w14:textId="166905ED" w:rsidR="00446E78" w:rsidRDefault="00D03C9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Picina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</w:t>
            </w:r>
            <w:r w:rsidRPr="00D03C99">
              <w:rPr>
                <w:b w:val="0"/>
                <w:sz w:val="18"/>
                <w:szCs w:val="18"/>
              </w:rPr>
              <w:t xml:space="preserve">IDSERVICIO, NOMBRE, </w:t>
            </w:r>
            <w:r>
              <w:rPr>
                <w:b w:val="0"/>
                <w:sz w:val="18"/>
                <w:szCs w:val="18"/>
              </w:rPr>
              <w:t>PROFUNDIDAD(</w:t>
            </w:r>
            <w:r w:rsidRPr="00D03C99">
              <w:rPr>
                <w:b w:val="0"/>
                <w:sz w:val="18"/>
                <w:szCs w:val="18"/>
              </w:rPr>
              <w:t>CAPACIDAD</w:t>
            </w:r>
            <w:proofErr w:type="gramStart"/>
            <w:r>
              <w:rPr>
                <w:b w:val="0"/>
                <w:sz w:val="18"/>
                <w:szCs w:val="18"/>
              </w:rPr>
              <w:t>)</w:t>
            </w:r>
            <w:r w:rsidRPr="00D03C99">
              <w:rPr>
                <w:b w:val="0"/>
                <w:sz w:val="18"/>
                <w:szCs w:val="18"/>
              </w:rPr>
              <w:t>,IDSERVICIOCOMP</w:t>
            </w:r>
            <w:proofErr w:type="gramEnd"/>
            <w:r w:rsidRPr="00D03C99">
              <w:rPr>
                <w:b w:val="0"/>
                <w:sz w:val="18"/>
                <w:szCs w:val="18"/>
              </w:rPr>
              <w:t>,IDHOTEL</w:t>
            </w:r>
          </w:p>
        </w:tc>
      </w:tr>
      <w:tr w:rsidR="00D03C99" w:rsidRPr="00EB21D5" w14:paraId="1559536F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2F4D341" w14:textId="1EE2959B" w:rsidR="00D03C99" w:rsidRDefault="00D03C9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 de cada servicio: fecha inicio, fecha final, hora inicio, hora final</w:t>
            </w:r>
          </w:p>
        </w:tc>
      </w:tr>
      <w:tr w:rsidR="00446E78" w:rsidRPr="00EA74B1" w14:paraId="6234338F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1BDE83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3C9E" w:rsidRPr="00EA74B1" w14:paraId="43131BC8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AAEB57" w14:textId="1888DEB7" w:rsidR="00993C9E" w:rsidRPr="00EA74B1" w:rsidRDefault="00993C9E" w:rsidP="00993C9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 nuevo hotel, servicio</w:t>
            </w:r>
            <w:r w:rsidR="004F284C">
              <w:rPr>
                <w:b w:val="0"/>
                <w:sz w:val="18"/>
                <w:szCs w:val="18"/>
              </w:rPr>
              <w:t>, producto</w:t>
            </w:r>
            <w:r>
              <w:rPr>
                <w:b w:val="0"/>
                <w:sz w:val="18"/>
                <w:szCs w:val="18"/>
              </w:rPr>
              <w:t xml:space="preserve"> u horario en la base de datos.</w:t>
            </w:r>
          </w:p>
        </w:tc>
      </w:tr>
      <w:tr w:rsidR="00993C9E" w:rsidRPr="00EA74B1" w14:paraId="3F2272CD" w14:textId="77777777" w:rsidTr="009B70EC">
        <w:trPr>
          <w:jc w:val="center"/>
        </w:trPr>
        <w:tc>
          <w:tcPr>
            <w:tcW w:w="10301" w:type="dxa"/>
            <w:gridSpan w:val="2"/>
          </w:tcPr>
          <w:p w14:paraId="4F1DA3D1" w14:textId="55D4CC40" w:rsidR="00993C9E" w:rsidRPr="00EA74B1" w:rsidRDefault="00993C9E" w:rsidP="00993C9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hotel, servicio</w:t>
            </w:r>
            <w:r w:rsidR="004F284C">
              <w:rPr>
                <w:b w:val="0"/>
                <w:sz w:val="18"/>
                <w:szCs w:val="18"/>
              </w:rPr>
              <w:t>, producto</w:t>
            </w:r>
            <w:r>
              <w:rPr>
                <w:b w:val="0"/>
                <w:sz w:val="18"/>
                <w:szCs w:val="18"/>
              </w:rPr>
              <w:t xml:space="preserve"> u horario ya existía, entonces no se registra.</w:t>
            </w:r>
          </w:p>
        </w:tc>
      </w:tr>
      <w:tr w:rsidR="00993C9E" w:rsidRPr="00EA74B1" w14:paraId="7DD7515D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79AEF33" w14:textId="2E3DDA7E" w:rsidR="00993C9E" w:rsidRPr="00EA74B1" w:rsidRDefault="00993C9E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3C9E" w:rsidRPr="00EA74B1" w14:paraId="0627623A" w14:textId="77777777" w:rsidTr="009B70EC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993C9E" w:rsidRPr="00EA74B1" w14:paraId="49B0348D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15F3EBF8" w14:textId="5F7376F8" w:rsidR="00993C9E" w:rsidRPr="00EA74B1" w:rsidRDefault="00993C9E" w:rsidP="007548FB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Persistencia: debe persistir en la base de datos al ser registrado </w:t>
                  </w:r>
                  <w:r w:rsidR="007548FB">
                    <w:rPr>
                      <w:b w:val="0"/>
                      <w:sz w:val="18"/>
                      <w:szCs w:val="18"/>
                    </w:rPr>
                    <w:t>un hotel, los servicios y los horarios de cada servicio</w:t>
                  </w:r>
                </w:p>
              </w:tc>
            </w:tr>
            <w:tr w:rsidR="00993C9E" w14:paraId="416BA335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07DCEC8D" w14:textId="6BA7F8DC" w:rsidR="00993C9E" w:rsidRDefault="00993C9E" w:rsidP="007548FB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Privacidad: sólo pueden ser agregadas por administradores del hotel</w:t>
                  </w:r>
                </w:p>
              </w:tc>
            </w:tr>
          </w:tbl>
          <w:p w14:paraId="7B73022D" w14:textId="77777777" w:rsidR="00993C9E" w:rsidRDefault="00993C9E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5C8E1AAD" w14:textId="5AC8CBD2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7FB6090A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DB10CB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71FF2E4" w14:textId="6513EBF0" w:rsidR="00446E78" w:rsidRPr="00EA74B1" w:rsidRDefault="007D4227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D4227">
              <w:rPr>
                <w:b w:val="0"/>
                <w:sz w:val="18"/>
                <w:szCs w:val="18"/>
              </w:rPr>
              <w:t>RF6 - REGISTRAR UN PLAN DE CONSUMO</w:t>
            </w:r>
          </w:p>
        </w:tc>
      </w:tr>
      <w:tr w:rsidR="00446E78" w:rsidRPr="00EA74B1" w14:paraId="3B15840E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585BA46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647C9CC" w14:textId="6028177E" w:rsidR="00446E78" w:rsidRPr="00EA74B1" w:rsidRDefault="007D4227" w:rsidP="007D42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D4227">
              <w:rPr>
                <w:b w:val="0"/>
                <w:sz w:val="18"/>
                <w:szCs w:val="18"/>
              </w:rPr>
              <w:t>Registra los planes de consumo disponibles en el hotel. Esta operación es realizada por el administrador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D4227">
              <w:rPr>
                <w:b w:val="0"/>
                <w:sz w:val="18"/>
                <w:szCs w:val="18"/>
              </w:rPr>
              <w:t>de datos del hotel. Considere los planes descritos en el enunciado y por lo menos uno de promoción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D4227">
              <w:rPr>
                <w:b w:val="0"/>
                <w:sz w:val="18"/>
                <w:szCs w:val="18"/>
              </w:rPr>
              <w:t>particular.</w:t>
            </w:r>
          </w:p>
        </w:tc>
      </w:tr>
      <w:tr w:rsidR="00446E78" w:rsidRPr="00EA74B1" w14:paraId="6A83DC86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377EB1F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9295A" w:rsidRPr="00EA74B1" w14:paraId="7DF67195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FAFFFD5" w14:textId="750C83E7" w:rsidR="00C9295A" w:rsidRPr="00EA74B1" w:rsidRDefault="00C9295A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569C4">
              <w:rPr>
                <w:b w:val="0"/>
                <w:sz w:val="18"/>
                <w:szCs w:val="18"/>
              </w:rPr>
              <w:t>PLAN (IDPLAN, NOMBREPLAN, TIPO)</w:t>
            </w:r>
          </w:p>
        </w:tc>
      </w:tr>
      <w:tr w:rsidR="00C9295A" w:rsidRPr="00EA74B1" w14:paraId="59676D40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2704DD9" w14:textId="7C2D1952" w:rsidR="00C9295A" w:rsidRDefault="00C9295A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F451F">
              <w:rPr>
                <w:b w:val="0"/>
                <w:sz w:val="18"/>
                <w:szCs w:val="18"/>
              </w:rPr>
              <w:t>SERVICIOALOJAMIENTO (IDSERVICIOALOJAMIENTO, CANTIDADPERSONAS, IDCUENTA)</w:t>
            </w:r>
          </w:p>
        </w:tc>
      </w:tr>
      <w:tr w:rsidR="00C9295A" w:rsidRPr="00CB6304" w14:paraId="28405F4E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D70DFC" w14:textId="10860E3C" w:rsidR="00C9295A" w:rsidRDefault="00C9295A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F451F">
              <w:rPr>
                <w:b w:val="0"/>
                <w:sz w:val="18"/>
                <w:szCs w:val="18"/>
              </w:rPr>
              <w:lastRenderedPageBreak/>
              <w:t>CARACTERISTICAADICIONAL (IDCARACTERISTICA, LIMITE, DCTO)</w:t>
            </w:r>
          </w:p>
        </w:tc>
      </w:tr>
      <w:tr w:rsidR="00C9295A" w:rsidRPr="00CB6304" w14:paraId="588BB202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D823DDB" w14:textId="1A38F6B0" w:rsidR="00C9295A" w:rsidRPr="00EF451F" w:rsidRDefault="00C9295A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9295A">
              <w:rPr>
                <w:b w:val="0"/>
                <w:sz w:val="18"/>
                <w:szCs w:val="18"/>
              </w:rPr>
              <w:t>CARACTERISTICASERVICIO (</w:t>
            </w:r>
            <w:proofErr w:type="spellStart"/>
            <w:proofErr w:type="gramStart"/>
            <w:r w:rsidRPr="00C9295A">
              <w:rPr>
                <w:b w:val="0"/>
                <w:sz w:val="18"/>
                <w:szCs w:val="18"/>
              </w:rPr>
              <w:t>idcaracteristica,idservcio</w:t>
            </w:r>
            <w:proofErr w:type="gramEnd"/>
            <w:r w:rsidRPr="00C9295A">
              <w:rPr>
                <w:b w:val="0"/>
                <w:sz w:val="18"/>
                <w:szCs w:val="18"/>
              </w:rPr>
              <w:t>,nombrecaracteristica,descripcion</w:t>
            </w:r>
            <w:proofErr w:type="spellEnd"/>
            <w:r w:rsidRPr="00C9295A">
              <w:rPr>
                <w:b w:val="0"/>
                <w:sz w:val="18"/>
                <w:szCs w:val="18"/>
              </w:rPr>
              <w:t>)</w:t>
            </w:r>
          </w:p>
        </w:tc>
      </w:tr>
      <w:tr w:rsidR="001E0EF0" w:rsidRPr="00CB6304" w14:paraId="5414EE58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347263" w14:textId="7A4892DE" w:rsidR="001E0EF0" w:rsidRPr="005E4629" w:rsidRDefault="001E0EF0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E0EF0">
              <w:rPr>
                <w:b w:val="0"/>
                <w:sz w:val="18"/>
                <w:szCs w:val="18"/>
              </w:rPr>
              <w:t>CUENTASERVICIO (IDCUENTA, IDSERVICIOCOMPLEMENTARIO)</w:t>
            </w:r>
          </w:p>
        </w:tc>
      </w:tr>
      <w:tr w:rsidR="005E4629" w:rsidRPr="00CB6304" w14:paraId="62CE47FB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64B706" w14:textId="52E44A4E" w:rsidR="005E4629" w:rsidRPr="005E4629" w:rsidRDefault="005E462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E4629">
              <w:rPr>
                <w:b w:val="0"/>
                <w:sz w:val="18"/>
                <w:szCs w:val="18"/>
              </w:rPr>
              <w:t>CUENTAALOJAMIENTO (IDCUENTA, IDSERVICIOALOJAMIENTO)</w:t>
            </w:r>
          </w:p>
        </w:tc>
      </w:tr>
      <w:tr w:rsidR="00C9295A" w:rsidRPr="00CB6304" w14:paraId="5253F709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31045D5" w14:textId="06683374" w:rsidR="00C9295A" w:rsidRPr="00C9295A" w:rsidRDefault="005E462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E4629">
              <w:rPr>
                <w:b w:val="0"/>
                <w:sz w:val="18"/>
                <w:szCs w:val="18"/>
              </w:rPr>
              <w:t>CUENTA (IDCUENTA, VALOR, METODODEPAGO, IDPLANCONSUMO, IDCLIENTE)</w:t>
            </w:r>
          </w:p>
        </w:tc>
      </w:tr>
      <w:tr w:rsidR="00C9295A" w:rsidRPr="00EA74B1" w14:paraId="15BD7056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894F666" w14:textId="77777777" w:rsidR="00C9295A" w:rsidRPr="00EA74B1" w:rsidRDefault="00C9295A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F5FA5" w:rsidRPr="00EA74B1" w14:paraId="40D967D7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8B5F72" w14:textId="22EA63A8" w:rsidR="00DF5FA5" w:rsidRPr="00EA74B1" w:rsidRDefault="00DF5FA5" w:rsidP="00DF5FA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 nuevo plan en la base de datos.</w:t>
            </w:r>
          </w:p>
        </w:tc>
      </w:tr>
      <w:tr w:rsidR="00DF5FA5" w:rsidRPr="00EA74B1" w14:paraId="6D2CC01B" w14:textId="77777777" w:rsidTr="009B70EC">
        <w:trPr>
          <w:jc w:val="center"/>
        </w:trPr>
        <w:tc>
          <w:tcPr>
            <w:tcW w:w="10301" w:type="dxa"/>
            <w:gridSpan w:val="2"/>
          </w:tcPr>
          <w:p w14:paraId="6F716B42" w14:textId="6D88969F" w:rsidR="00DF5FA5" w:rsidRPr="00EA74B1" w:rsidRDefault="00DF5FA5" w:rsidP="00DF5FA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plan ya existía, entonces no se registra.</w:t>
            </w:r>
          </w:p>
        </w:tc>
      </w:tr>
      <w:tr w:rsidR="00DF5FA5" w:rsidRPr="00EA74B1" w14:paraId="76238C4A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8D2B2D5" w14:textId="77777777" w:rsidR="00DF5FA5" w:rsidRPr="00EA74B1" w:rsidRDefault="00DF5FA5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F5FA5" w:rsidRPr="00EA74B1" w14:paraId="7643B591" w14:textId="77777777" w:rsidTr="009B70EC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DF5FA5" w:rsidRPr="00EA74B1" w14:paraId="3D0BE658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50649098" w14:textId="5C83C445" w:rsidR="00DF5FA5" w:rsidRPr="00EA74B1" w:rsidRDefault="00DF5FA5" w:rsidP="00DF5FA5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Persistencia: debe persistir en la base de datos al ser registrado un </w:t>
                  </w:r>
                  <w:r>
                    <w:rPr>
                      <w:b w:val="0"/>
                      <w:sz w:val="18"/>
                      <w:szCs w:val="18"/>
                    </w:rPr>
                    <w:t>plan</w:t>
                  </w:r>
                </w:p>
              </w:tc>
            </w:tr>
            <w:tr w:rsidR="00DF5FA5" w14:paraId="2108BE4A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0C90909E" w14:textId="7BC31019" w:rsidR="00DF5FA5" w:rsidRDefault="00DF5FA5" w:rsidP="00DF5FA5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Privacidad: sólo pueden ser agregadas por </w:t>
                  </w:r>
                  <w:r w:rsidR="008A0730">
                    <w:rPr>
                      <w:b w:val="0"/>
                      <w:sz w:val="18"/>
                      <w:szCs w:val="18"/>
                    </w:rPr>
                    <w:t>administrador</w:t>
                  </w:r>
                </w:p>
              </w:tc>
            </w:tr>
          </w:tbl>
          <w:p w14:paraId="4CC9D6D6" w14:textId="4CC583F8" w:rsidR="00DF5FA5" w:rsidRPr="00EA74B1" w:rsidRDefault="00DF5FA5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440110D" w14:textId="6951DFC4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38204731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5BA1625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EF06A07" w14:textId="363F7E81" w:rsidR="00446E78" w:rsidRPr="00EA74B1" w:rsidRDefault="00007E7D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07E7D">
              <w:rPr>
                <w:b w:val="0"/>
                <w:sz w:val="18"/>
                <w:szCs w:val="18"/>
              </w:rPr>
              <w:t>RF7 - REGISTRAR UNA RESERVA DE ALOJAMIENTO</w:t>
            </w:r>
          </w:p>
        </w:tc>
      </w:tr>
      <w:tr w:rsidR="00446E78" w:rsidRPr="00EA74B1" w14:paraId="2C130BB1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957E291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B9B9E41" w14:textId="3A1F390A" w:rsidR="00446E78" w:rsidRPr="00EA74B1" w:rsidRDefault="00007E7D" w:rsidP="00007E7D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  <w:r w:rsidRPr="00007E7D">
              <w:rPr>
                <w:b w:val="0"/>
                <w:sz w:val="18"/>
                <w:szCs w:val="18"/>
              </w:rPr>
              <w:t>Reserva una habitación por un período de tiempo, por parte de un cliente, siempre y cuando esté disponible.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007E7D">
              <w:rPr>
                <w:b w:val="0"/>
                <w:sz w:val="18"/>
                <w:szCs w:val="18"/>
              </w:rPr>
              <w:t>Esta operación es realizada por un cliente.</w:t>
            </w:r>
          </w:p>
        </w:tc>
      </w:tr>
      <w:tr w:rsidR="00446E78" w:rsidRPr="00EA74B1" w14:paraId="2BAAC82E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1B4443D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071C6B" w14:paraId="73B19E61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CE5577" w14:textId="399F1A48" w:rsidR="00446E78" w:rsidRPr="00EA74B1" w:rsidRDefault="00071C6B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71C6B">
              <w:rPr>
                <w:b w:val="0"/>
                <w:sz w:val="18"/>
                <w:szCs w:val="18"/>
              </w:rPr>
              <w:t xml:space="preserve">USUARIO (TIPODOCUMENTO, </w:t>
            </w:r>
            <w:proofErr w:type="gramStart"/>
            <w:r w:rsidRPr="00071C6B">
              <w:rPr>
                <w:b w:val="0"/>
                <w:sz w:val="18"/>
                <w:szCs w:val="18"/>
              </w:rPr>
              <w:t>NUMERODOCUMENTO,CORREOELECTRONICO</w:t>
            </w:r>
            <w:proofErr w:type="gramEnd"/>
            <w:r w:rsidRPr="00071C6B">
              <w:rPr>
                <w:b w:val="0"/>
                <w:sz w:val="18"/>
                <w:szCs w:val="18"/>
              </w:rPr>
              <w:t>, ROL,IDUSUARIO)</w:t>
            </w:r>
          </w:p>
        </w:tc>
      </w:tr>
      <w:tr w:rsidR="00446E78" w:rsidRPr="00071C6B" w14:paraId="6192F632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015DB84" w14:textId="73969CB7" w:rsidR="00446E78" w:rsidRDefault="00071C6B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71C6B">
              <w:rPr>
                <w:b w:val="0"/>
                <w:sz w:val="18"/>
                <w:szCs w:val="18"/>
              </w:rPr>
              <w:t>CUENTA (IDCUENTA, VALOR, METODODEPAGO, IDCLIENTE)</w:t>
            </w:r>
          </w:p>
        </w:tc>
      </w:tr>
      <w:tr w:rsidR="00446E78" w:rsidRPr="00071C6B" w14:paraId="20C95267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DFBD28D" w14:textId="6B529A7C" w:rsidR="00446E78" w:rsidRDefault="00A977BD" w:rsidP="00A977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PARA RESERVA DE </w:t>
            </w:r>
            <w:r w:rsidR="00D46AFA" w:rsidRPr="00D46AFA">
              <w:rPr>
                <w:b w:val="0"/>
                <w:sz w:val="18"/>
                <w:szCs w:val="18"/>
              </w:rPr>
              <w:t>ALOJAMIENTO (IDSERVICIOALOJAMIENTO, CANTIDADPERSONAS, IDCUENTA)</w:t>
            </w:r>
          </w:p>
        </w:tc>
      </w:tr>
      <w:tr w:rsidR="00D46AFA" w:rsidRPr="00071C6B" w14:paraId="15961B82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4BF2FB5" w14:textId="484C362F" w:rsidR="00D46AFA" w:rsidRDefault="00CE624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E6248">
              <w:rPr>
                <w:b w:val="0"/>
                <w:sz w:val="18"/>
                <w:szCs w:val="18"/>
              </w:rPr>
              <w:t>CUENTAALOJAMIENTO (IDCUENTA, IDSERVICIOALOJAMIENTO)</w:t>
            </w:r>
          </w:p>
        </w:tc>
      </w:tr>
      <w:tr w:rsidR="00446E78" w:rsidRPr="00EA74B1" w14:paraId="2FBE36FA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66AF176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977BD" w:rsidRPr="00EA74B1" w14:paraId="2544E072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4FD902" w14:textId="4B62B230" w:rsidR="00A977BD" w:rsidRPr="00EA74B1" w:rsidRDefault="00A977BD" w:rsidP="00A977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una reserva De Alojamiento en la base de datos.</w:t>
            </w:r>
          </w:p>
        </w:tc>
      </w:tr>
      <w:tr w:rsidR="00A977BD" w:rsidRPr="00EA74B1" w14:paraId="1D55624E" w14:textId="77777777" w:rsidTr="009B70EC">
        <w:trPr>
          <w:jc w:val="center"/>
        </w:trPr>
        <w:tc>
          <w:tcPr>
            <w:tcW w:w="10301" w:type="dxa"/>
            <w:gridSpan w:val="2"/>
          </w:tcPr>
          <w:p w14:paraId="5E632A29" w14:textId="54848359" w:rsidR="00A977BD" w:rsidRPr="00EA74B1" w:rsidRDefault="00A977BD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plan ya existía, entonces no se registra.</w:t>
            </w:r>
          </w:p>
        </w:tc>
      </w:tr>
      <w:tr w:rsidR="00A977BD" w:rsidRPr="00EA74B1" w14:paraId="420C7B80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FA90407" w14:textId="77777777" w:rsidR="00A977BD" w:rsidRPr="00EA74B1" w:rsidRDefault="00A977BD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977BD" w:rsidRPr="00EA74B1" w14:paraId="0EF5915E" w14:textId="77777777" w:rsidTr="009B70EC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A977BD" w:rsidRPr="00EA74B1" w14:paraId="2CAC2EB9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32597361" w14:textId="09B06613" w:rsidR="00A977BD" w:rsidRPr="00EA74B1" w:rsidRDefault="00A977BD" w:rsidP="00A977BD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Persistencia: debe persistir en la base de datos al ser </w:t>
                  </w:r>
                  <w:r>
                    <w:rPr>
                      <w:b w:val="0"/>
                      <w:sz w:val="18"/>
                      <w:szCs w:val="18"/>
                    </w:rPr>
                    <w:t>registrada una reserva de alojamiento</w:t>
                  </w:r>
                </w:p>
              </w:tc>
            </w:tr>
            <w:tr w:rsidR="00A977BD" w14:paraId="020BFFCD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64894AEB" w14:textId="2544DDE8" w:rsidR="00A977BD" w:rsidRDefault="00A977BD" w:rsidP="00A977BD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Privacidad: sólo pueden ser agregadas por </w:t>
                  </w:r>
                  <w:r>
                    <w:rPr>
                      <w:b w:val="0"/>
                      <w:sz w:val="18"/>
                      <w:szCs w:val="18"/>
                    </w:rPr>
                    <w:t>cliente</w:t>
                  </w:r>
                </w:p>
              </w:tc>
            </w:tr>
          </w:tbl>
          <w:p w14:paraId="73EABA2F" w14:textId="76FF11C4" w:rsidR="00A977BD" w:rsidRPr="00EA74B1" w:rsidRDefault="00A977BD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502566C" w14:textId="6889F98A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18EEC802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D33F8D9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DDE6C55" w14:textId="277B7476" w:rsidR="00446E78" w:rsidRPr="00EA74B1" w:rsidRDefault="00007E7D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07E7D">
              <w:rPr>
                <w:b w:val="0"/>
                <w:sz w:val="18"/>
                <w:szCs w:val="18"/>
              </w:rPr>
              <w:t>RF8 - REGISTRAR UNA RESERVA DE UN SERVICIO DEL HOTEL POR PARTE DE UN CLIENTE</w:t>
            </w:r>
          </w:p>
        </w:tc>
      </w:tr>
      <w:tr w:rsidR="00446E78" w:rsidRPr="00EA74B1" w14:paraId="5D7E4C32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7BA103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0DCB0FA" w14:textId="01230F59" w:rsidR="00446E78" w:rsidRPr="00EA74B1" w:rsidRDefault="00007E7D" w:rsidP="00007E7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07E7D">
              <w:rPr>
                <w:b w:val="0"/>
                <w:sz w:val="18"/>
                <w:szCs w:val="18"/>
              </w:rPr>
              <w:t>Reserva la prestación de un servicio por parte de un cliente, siempre y cuando haya disponibilidad. Esta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007E7D">
              <w:rPr>
                <w:b w:val="0"/>
                <w:sz w:val="18"/>
                <w:szCs w:val="18"/>
              </w:rPr>
              <w:t>operación es realizada por un cliente.</w:t>
            </w:r>
          </w:p>
        </w:tc>
      </w:tr>
      <w:tr w:rsidR="00446E78" w:rsidRPr="00EA74B1" w14:paraId="5527A999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13E1139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CE5661" w14:paraId="0218F6B4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A23004" w14:textId="6D7D2CA0" w:rsidR="00446E78" w:rsidRPr="00FB2DF9" w:rsidRDefault="00FB2DF9" w:rsidP="00FB2DF9">
            <w:pPr>
              <w:pStyle w:val="p1"/>
              <w:rPr>
                <w:lang w:val="es-ES"/>
              </w:rPr>
            </w:pPr>
            <w:r w:rsidRPr="00FB2DF9">
              <w:rPr>
                <w:lang w:val="es-ES"/>
              </w:rPr>
              <w:t>(</w:t>
            </w:r>
            <w:proofErr w:type="gramStart"/>
            <w:r w:rsidRPr="00FB2DF9">
              <w:rPr>
                <w:lang w:val="es-ES"/>
              </w:rPr>
              <w:t>IDRESERVA,ABONO</w:t>
            </w:r>
            <w:proofErr w:type="gramEnd"/>
            <w:r w:rsidRPr="00FB2DF9">
              <w:rPr>
                <w:lang w:val="es-ES"/>
              </w:rPr>
              <w:t>,IDHABITACION,IDHORARIO,IDCLIENTE,IDHOTEL,IDCUENTA)</w:t>
            </w:r>
          </w:p>
        </w:tc>
      </w:tr>
      <w:tr w:rsidR="00446E78" w:rsidRPr="00EA74B1" w14:paraId="7E3446A2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73D161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4C65E0" w:rsidRPr="00EA74B1" w14:paraId="684A125A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686B13C" w14:textId="318E3557" w:rsidR="004C65E0" w:rsidRPr="00EA74B1" w:rsidRDefault="004C65E0" w:rsidP="004C65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servicio en la base de datos.</w:t>
            </w:r>
          </w:p>
        </w:tc>
      </w:tr>
      <w:tr w:rsidR="004C65E0" w:rsidRPr="00EA74B1" w14:paraId="5E97BA88" w14:textId="77777777" w:rsidTr="009B70EC">
        <w:trPr>
          <w:jc w:val="center"/>
        </w:trPr>
        <w:tc>
          <w:tcPr>
            <w:tcW w:w="10301" w:type="dxa"/>
            <w:gridSpan w:val="2"/>
          </w:tcPr>
          <w:p w14:paraId="7CAEF270" w14:textId="63EACAEE" w:rsidR="004C65E0" w:rsidRPr="00EA74B1" w:rsidRDefault="004C65E0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plan ya existía, entonces no se registra.</w:t>
            </w:r>
          </w:p>
        </w:tc>
      </w:tr>
      <w:tr w:rsidR="004C65E0" w:rsidRPr="00EA74B1" w14:paraId="762F669B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DDBD961" w14:textId="77777777" w:rsidR="004C65E0" w:rsidRPr="00EA74B1" w:rsidRDefault="004C65E0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4C65E0" w:rsidRPr="00EA74B1" w14:paraId="390936C1" w14:textId="77777777" w:rsidTr="009B70EC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4C65E0" w:rsidRPr="00EA74B1" w14:paraId="5FDFBF4E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31C7FA72" w14:textId="18272B3C" w:rsidR="004C65E0" w:rsidRPr="00EA74B1" w:rsidRDefault="004C65E0" w:rsidP="004C65E0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Persistencia: debe persistir en la base de datos al ser registrada una reserva de </w:t>
                  </w:r>
                  <w:r>
                    <w:rPr>
                      <w:b w:val="0"/>
                      <w:sz w:val="18"/>
                      <w:szCs w:val="18"/>
                    </w:rPr>
                    <w:t>servicio</w:t>
                  </w:r>
                </w:p>
              </w:tc>
            </w:tr>
            <w:tr w:rsidR="004C65E0" w14:paraId="0F8884C1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25BAEFA6" w14:textId="77777777" w:rsidR="004C65E0" w:rsidRDefault="004C65E0" w:rsidP="00B943FC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Privacidad: sólo pueden ser agregadas por cliente</w:t>
                  </w:r>
                </w:p>
              </w:tc>
            </w:tr>
          </w:tbl>
          <w:p w14:paraId="138038A1" w14:textId="1C1020D3" w:rsidR="004C65E0" w:rsidRPr="00EA74B1" w:rsidRDefault="004C65E0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0371BD8" w14:textId="398AAF33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013378BF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F934699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00815A6" w14:textId="05FAD486" w:rsidR="00446E78" w:rsidRPr="00EA74B1" w:rsidRDefault="007E694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E6941">
              <w:rPr>
                <w:b w:val="0"/>
                <w:sz w:val="18"/>
                <w:szCs w:val="18"/>
              </w:rPr>
              <w:t>RF9 - REGISTRAR LA LLEGADA DE UN CLIENTE AL HOTEL</w:t>
            </w:r>
          </w:p>
        </w:tc>
      </w:tr>
      <w:tr w:rsidR="00446E78" w:rsidRPr="00EA74B1" w14:paraId="4A2E8AB3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EABD92E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1B7907B" w14:textId="011825EB" w:rsidR="00446E78" w:rsidRPr="00EA74B1" w:rsidRDefault="007E6941" w:rsidP="007E694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E6941">
              <w:rPr>
                <w:b w:val="0"/>
                <w:sz w:val="18"/>
                <w:szCs w:val="18"/>
              </w:rPr>
              <w:t>Registra la llegada de un cliente al hotel, correspondiente a una reserva ya registrada. Esta operación es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E6941">
              <w:rPr>
                <w:b w:val="0"/>
                <w:sz w:val="18"/>
                <w:szCs w:val="18"/>
              </w:rPr>
              <w:t>realizada por un recepcionista del hotel.</w:t>
            </w:r>
          </w:p>
        </w:tc>
      </w:tr>
      <w:tr w:rsidR="00446E78" w:rsidRPr="00EA74B1" w14:paraId="6B3FEB38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8BC636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EA74B1" w14:paraId="556E51A5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E2FA8E0" w14:textId="5182F44D" w:rsidR="00446E78" w:rsidRPr="00EA74B1" w:rsidRDefault="0075315E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5315E">
              <w:rPr>
                <w:b w:val="0"/>
                <w:sz w:val="18"/>
                <w:szCs w:val="18"/>
              </w:rPr>
              <w:t>IDCUENTA, IDSERVICIOCOMPLEMENTARIO</w:t>
            </w:r>
          </w:p>
        </w:tc>
      </w:tr>
      <w:tr w:rsidR="00446E78" w:rsidRPr="00EA74B1" w14:paraId="0FEE2BB8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4A603D8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DF9" w:rsidRPr="00EA74B1" w14:paraId="62C8AAD6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0FF8CD" w14:textId="40E8D7FD" w:rsidR="00FB2DF9" w:rsidRPr="00EA74B1" w:rsidRDefault="00FB2DF9" w:rsidP="00FB2DF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llegada cliente en la base de datos.</w:t>
            </w:r>
          </w:p>
        </w:tc>
      </w:tr>
      <w:tr w:rsidR="00FB2DF9" w:rsidRPr="00EA74B1" w14:paraId="30BC3AEC" w14:textId="77777777" w:rsidTr="009B70EC">
        <w:trPr>
          <w:jc w:val="center"/>
        </w:trPr>
        <w:tc>
          <w:tcPr>
            <w:tcW w:w="10301" w:type="dxa"/>
            <w:gridSpan w:val="2"/>
          </w:tcPr>
          <w:p w14:paraId="474EAFD4" w14:textId="4E2925A0" w:rsidR="00FB2DF9" w:rsidRPr="00EA74B1" w:rsidRDefault="00FB2DF9" w:rsidP="00FB2DF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ya existía el registro, entonces no se registra.</w:t>
            </w:r>
          </w:p>
        </w:tc>
      </w:tr>
      <w:tr w:rsidR="00FB2DF9" w:rsidRPr="00EA74B1" w14:paraId="23136D98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02D4095" w14:textId="77777777" w:rsidR="00FB2DF9" w:rsidRPr="00EA74B1" w:rsidRDefault="00FB2DF9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B2DF9" w:rsidRPr="00EA74B1" w14:paraId="74EDEB23" w14:textId="77777777" w:rsidTr="009B70EC">
        <w:trPr>
          <w:jc w:val="center"/>
        </w:trPr>
        <w:tc>
          <w:tcPr>
            <w:tcW w:w="10301" w:type="dxa"/>
            <w:gridSpan w:val="2"/>
          </w:tcPr>
          <w:p w14:paraId="3B60356A" w14:textId="7445664A" w:rsidR="00FB2DF9" w:rsidRPr="00EA74B1" w:rsidRDefault="00FB2DF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Persistencia: debe persistir en la base de datos al ser registrada una reserva de </w:t>
            </w:r>
            <w:r>
              <w:rPr>
                <w:b w:val="0"/>
                <w:sz w:val="18"/>
                <w:szCs w:val="18"/>
              </w:rPr>
              <w:t>servicio</w:t>
            </w:r>
          </w:p>
        </w:tc>
      </w:tr>
      <w:tr w:rsidR="00FB2DF9" w:rsidRPr="00EA74B1" w14:paraId="6E4BA965" w14:textId="77777777" w:rsidTr="009B70EC">
        <w:trPr>
          <w:jc w:val="center"/>
        </w:trPr>
        <w:tc>
          <w:tcPr>
            <w:tcW w:w="10301" w:type="dxa"/>
            <w:gridSpan w:val="2"/>
          </w:tcPr>
          <w:p w14:paraId="6662906E" w14:textId="057F1071" w:rsidR="00FB2DF9" w:rsidRDefault="00FB2DF9" w:rsidP="00FB2DF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Privacidad: sólo pueden ser agregadas por </w:t>
            </w:r>
            <w:r>
              <w:rPr>
                <w:b w:val="0"/>
                <w:sz w:val="18"/>
                <w:szCs w:val="18"/>
              </w:rPr>
              <w:t>empleado</w:t>
            </w:r>
          </w:p>
        </w:tc>
      </w:tr>
    </w:tbl>
    <w:p w14:paraId="1870199C" w14:textId="797B6A13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0BD2663D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F422BC7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8965F4B" w14:textId="34252279" w:rsidR="00446E78" w:rsidRPr="00EA74B1" w:rsidRDefault="007E694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E6941">
              <w:rPr>
                <w:b w:val="0"/>
                <w:sz w:val="18"/>
                <w:szCs w:val="18"/>
              </w:rPr>
              <w:t>RF10 - REGISTRAR UN CONSUMO DE UN SERVICIO DEL HOTEL POR PARTE DE UN CLIENTE O SUS ACOMPAÑANTES</w:t>
            </w:r>
          </w:p>
        </w:tc>
      </w:tr>
      <w:tr w:rsidR="00446E78" w:rsidRPr="00EA74B1" w14:paraId="3784A1B7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1A8E929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80589CE" w14:textId="2A7CB8C6" w:rsidR="00446E78" w:rsidRPr="00EA74B1" w:rsidRDefault="007E6941" w:rsidP="007E694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E6941">
              <w:rPr>
                <w:b w:val="0"/>
                <w:sz w:val="18"/>
                <w:szCs w:val="18"/>
              </w:rPr>
              <w:t>Registra un consumo de un servicio por parte de un cliente o sus acompañantes. Esta operación es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E6941">
              <w:rPr>
                <w:b w:val="0"/>
                <w:sz w:val="18"/>
                <w:szCs w:val="18"/>
              </w:rPr>
              <w:t>realizada por un empleado del hotel.</w:t>
            </w:r>
          </w:p>
        </w:tc>
      </w:tr>
      <w:tr w:rsidR="00446E78" w:rsidRPr="00EA74B1" w14:paraId="1503E81E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3CC950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46E78" w:rsidRPr="00EA74B1" w14:paraId="7A69EC29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EC89A9" w14:textId="30188C97" w:rsidR="00446E78" w:rsidRPr="00EA74B1" w:rsidRDefault="0035632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356321">
              <w:rPr>
                <w:b w:val="0"/>
                <w:sz w:val="18"/>
                <w:szCs w:val="18"/>
              </w:rPr>
              <w:t>IDCUENTA, IDSERVICIOCOMPLEMENTARIO</w:t>
            </w:r>
          </w:p>
        </w:tc>
      </w:tr>
      <w:tr w:rsidR="00446E78" w:rsidRPr="00EA74B1" w14:paraId="733B5AD5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B0E6B67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DF9" w:rsidRPr="00EA74B1" w14:paraId="12ECD6B6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7188681" w14:textId="1CBE3C2B" w:rsidR="00FB2DF9" w:rsidRPr="00EA74B1" w:rsidRDefault="00FB2DF9" w:rsidP="00FB2DF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consumo en la base de datos.</w:t>
            </w:r>
          </w:p>
        </w:tc>
      </w:tr>
      <w:tr w:rsidR="00FB2DF9" w:rsidRPr="00EA74B1" w14:paraId="4909A2F3" w14:textId="77777777" w:rsidTr="009B70EC">
        <w:trPr>
          <w:jc w:val="center"/>
        </w:trPr>
        <w:tc>
          <w:tcPr>
            <w:tcW w:w="10301" w:type="dxa"/>
            <w:gridSpan w:val="2"/>
          </w:tcPr>
          <w:p w14:paraId="22F5C169" w14:textId="12F4FDAF" w:rsidR="00FB2DF9" w:rsidRPr="00EA74B1" w:rsidRDefault="00FB2DF9" w:rsidP="00FB2DF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ya existía el consumo, entonces no se registra.</w:t>
            </w:r>
          </w:p>
        </w:tc>
      </w:tr>
      <w:tr w:rsidR="00FB2DF9" w:rsidRPr="00EA74B1" w14:paraId="1EBD9C22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1BD1AE6" w14:textId="77777777" w:rsidR="00FB2DF9" w:rsidRPr="00EA74B1" w:rsidRDefault="00FB2DF9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56321" w:rsidRPr="00EA74B1" w14:paraId="1B4EC978" w14:textId="77777777" w:rsidTr="009B70EC">
        <w:trPr>
          <w:jc w:val="center"/>
        </w:trPr>
        <w:tc>
          <w:tcPr>
            <w:tcW w:w="10301" w:type="dxa"/>
            <w:gridSpan w:val="2"/>
          </w:tcPr>
          <w:p w14:paraId="6B1B8F21" w14:textId="65CA22B1" w:rsidR="00356321" w:rsidRPr="00EA74B1" w:rsidRDefault="0035632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Persistencia: debe persistir en la base de datos al ser registrada una reserva de </w:t>
            </w:r>
            <w:r>
              <w:rPr>
                <w:b w:val="0"/>
                <w:sz w:val="18"/>
                <w:szCs w:val="18"/>
              </w:rPr>
              <w:t>servicio</w:t>
            </w:r>
          </w:p>
        </w:tc>
      </w:tr>
      <w:tr w:rsidR="00356321" w:rsidRPr="00EA74B1" w14:paraId="18C881AD" w14:textId="77777777" w:rsidTr="009B70EC">
        <w:trPr>
          <w:jc w:val="center"/>
        </w:trPr>
        <w:tc>
          <w:tcPr>
            <w:tcW w:w="10301" w:type="dxa"/>
            <w:gridSpan w:val="2"/>
          </w:tcPr>
          <w:p w14:paraId="3893CA66" w14:textId="16A1CA41" w:rsidR="00356321" w:rsidRDefault="0035632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Privacidad: sólo pueden ser agregadas por </w:t>
            </w:r>
            <w:r>
              <w:rPr>
                <w:b w:val="0"/>
                <w:sz w:val="18"/>
                <w:szCs w:val="18"/>
              </w:rPr>
              <w:t>empleado</w:t>
            </w:r>
          </w:p>
        </w:tc>
      </w:tr>
    </w:tbl>
    <w:p w14:paraId="0EA15B8F" w14:textId="30D8435B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4A9003B3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012CBE7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4C2535DC" w14:textId="6DFBA913" w:rsidR="00446E78" w:rsidRPr="00EA74B1" w:rsidRDefault="007E694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E6941">
              <w:rPr>
                <w:b w:val="0"/>
                <w:sz w:val="18"/>
                <w:szCs w:val="18"/>
              </w:rPr>
              <w:t>RF11 - REGISTRAR LA SALIDA DE UN CLIENTE</w:t>
            </w:r>
          </w:p>
        </w:tc>
      </w:tr>
      <w:tr w:rsidR="00446E78" w:rsidRPr="00EA74B1" w14:paraId="5D73F8A7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1EACE82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8011AF4" w14:textId="36AB21A3" w:rsidR="00446E78" w:rsidRPr="00EA74B1" w:rsidRDefault="007E6941" w:rsidP="007E694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E6941">
              <w:rPr>
                <w:b w:val="0"/>
                <w:sz w:val="18"/>
                <w:szCs w:val="18"/>
              </w:rPr>
              <w:t>Registra la salida de un cliente al hotel, con todo lo que eso implica. Esta operación es realizada por un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E6941">
              <w:rPr>
                <w:b w:val="0"/>
                <w:sz w:val="18"/>
                <w:szCs w:val="18"/>
              </w:rPr>
              <w:t>recepcionista del hotel.</w:t>
            </w:r>
          </w:p>
        </w:tc>
      </w:tr>
      <w:tr w:rsidR="00446E78" w:rsidRPr="00EA74B1" w14:paraId="1DC6DF36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516FBCE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959F3" w:rsidRPr="00EA74B1" w14:paraId="1E096F10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6DD821" w14:textId="3B8E39AE" w:rsidR="00D959F3" w:rsidRPr="00EA74B1" w:rsidRDefault="00ED63C9" w:rsidP="00D959F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D63C9">
              <w:rPr>
                <w:b w:val="0"/>
                <w:sz w:val="18"/>
                <w:szCs w:val="18"/>
              </w:rPr>
              <w:t>ESTADOCHECKOUT</w:t>
            </w:r>
          </w:p>
        </w:tc>
      </w:tr>
      <w:tr w:rsidR="00D959F3" w:rsidRPr="00EA74B1" w14:paraId="0E0EFD3E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AF68310" w14:textId="11464091" w:rsidR="00D959F3" w:rsidRDefault="00ED63C9" w:rsidP="00D959F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D63C9">
              <w:rPr>
                <w:b w:val="0"/>
                <w:sz w:val="18"/>
                <w:szCs w:val="18"/>
              </w:rPr>
              <w:t>IDREGISTRO</w:t>
            </w:r>
          </w:p>
        </w:tc>
      </w:tr>
      <w:tr w:rsidR="00ED63C9" w:rsidRPr="00EA74B1" w14:paraId="3F5E6138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2E11137" w14:textId="17397BFD" w:rsidR="00ED63C9" w:rsidRPr="00EA74B1" w:rsidRDefault="00ED63C9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D63C9" w:rsidRPr="00EA74B1" w14:paraId="649A240F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2C46D19" w14:textId="5A3E8A22" w:rsidR="00ED63C9" w:rsidRPr="00EA74B1" w:rsidRDefault="00ED63C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salida cliente en la base de datos.</w:t>
            </w:r>
          </w:p>
        </w:tc>
      </w:tr>
      <w:tr w:rsidR="00ED63C9" w:rsidRPr="00EA74B1" w14:paraId="53F27566" w14:textId="77777777" w:rsidTr="009B70EC">
        <w:trPr>
          <w:jc w:val="center"/>
        </w:trPr>
        <w:tc>
          <w:tcPr>
            <w:tcW w:w="10301" w:type="dxa"/>
            <w:gridSpan w:val="2"/>
          </w:tcPr>
          <w:p w14:paraId="08663456" w14:textId="2C460F8C" w:rsidR="00ED63C9" w:rsidRPr="00EA74B1" w:rsidRDefault="00ED63C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ya había salido, entonces no se registra.</w:t>
            </w:r>
          </w:p>
        </w:tc>
      </w:tr>
      <w:tr w:rsidR="00ED63C9" w:rsidRPr="00EA74B1" w14:paraId="5591611B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78E9FB3" w14:textId="77777777" w:rsidR="00ED63C9" w:rsidRPr="00EA74B1" w:rsidRDefault="00ED63C9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D63C9" w:rsidRPr="00EA74B1" w14:paraId="550ECBB8" w14:textId="77777777" w:rsidTr="009B70EC">
        <w:trPr>
          <w:jc w:val="center"/>
        </w:trPr>
        <w:tc>
          <w:tcPr>
            <w:tcW w:w="10301" w:type="dxa"/>
            <w:gridSpan w:val="2"/>
          </w:tcPr>
          <w:p w14:paraId="454722CC" w14:textId="00E20F88" w:rsidR="00ED63C9" w:rsidRPr="00EA74B1" w:rsidRDefault="00ED63C9" w:rsidP="00ED63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Persistencia: debe persistir en la base de datos al ser registrada </w:t>
            </w:r>
            <w:r>
              <w:rPr>
                <w:b w:val="0"/>
                <w:sz w:val="18"/>
                <w:szCs w:val="18"/>
              </w:rPr>
              <w:t>la salida</w:t>
            </w:r>
          </w:p>
        </w:tc>
      </w:tr>
      <w:tr w:rsidR="00ED63C9" w:rsidRPr="00EA74B1" w14:paraId="210D3940" w14:textId="77777777" w:rsidTr="009B70EC">
        <w:trPr>
          <w:jc w:val="center"/>
        </w:trPr>
        <w:tc>
          <w:tcPr>
            <w:tcW w:w="10301" w:type="dxa"/>
            <w:gridSpan w:val="2"/>
          </w:tcPr>
          <w:p w14:paraId="33AA22FE" w14:textId="24FB2377" w:rsidR="00ED63C9" w:rsidRDefault="00ED63C9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Privacidad: sólo pueden ser agregadas por </w:t>
            </w:r>
            <w:r>
              <w:rPr>
                <w:b w:val="0"/>
                <w:sz w:val="18"/>
                <w:szCs w:val="18"/>
              </w:rPr>
              <w:t>empleado</w:t>
            </w:r>
          </w:p>
        </w:tc>
      </w:tr>
    </w:tbl>
    <w:p w14:paraId="739CC3DC" w14:textId="7A53CAC3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46E78" w:rsidRPr="00CB6304" w14:paraId="2E0957F8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7375F5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78114D6" w14:textId="716123B6" w:rsidR="00446E78" w:rsidRPr="00EA74B1" w:rsidRDefault="003F4291" w:rsidP="003F429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3F4291">
              <w:rPr>
                <w:b w:val="0"/>
                <w:sz w:val="18"/>
                <w:szCs w:val="18"/>
              </w:rPr>
              <w:t>RFC1 - MOSTRAR EL DINERO RECOLECTADO POR SERVICIOS EN CADA HABITACIÓN DURANTE UN PERIODO DE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3F4291">
              <w:rPr>
                <w:b w:val="0"/>
                <w:sz w:val="18"/>
                <w:szCs w:val="18"/>
              </w:rPr>
              <w:t>TIEMPO Y EN EL AÑO CORRIDO</w:t>
            </w:r>
          </w:p>
        </w:tc>
      </w:tr>
      <w:tr w:rsidR="00446E78" w:rsidRPr="00EA74B1" w14:paraId="6B904295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780933F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A9D9CAB" w14:textId="18A32272" w:rsidR="00446E78" w:rsidRPr="00EA74B1" w:rsidRDefault="00666364" w:rsidP="0066636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LA </w:t>
            </w:r>
            <w:proofErr w:type="gramStart"/>
            <w:r>
              <w:rPr>
                <w:b w:val="0"/>
                <w:sz w:val="18"/>
                <w:szCs w:val="18"/>
              </w:rPr>
              <w:t xml:space="preserve">SUMA </w:t>
            </w:r>
            <w:r w:rsidRPr="003F4291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</w:t>
            </w:r>
            <w:r w:rsidRPr="003F4291">
              <w:rPr>
                <w:b w:val="0"/>
                <w:sz w:val="18"/>
                <w:szCs w:val="18"/>
              </w:rPr>
              <w:t>EL</w:t>
            </w:r>
            <w:proofErr w:type="gramEnd"/>
            <w:r w:rsidRPr="003F4291">
              <w:rPr>
                <w:b w:val="0"/>
                <w:sz w:val="18"/>
                <w:szCs w:val="18"/>
              </w:rPr>
              <w:t xml:space="preserve"> DINERO RECOLECTADO POR SERVICIOS EN CADA HABITACIÓN DURANTE UN PERIODO DE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3F4291">
              <w:rPr>
                <w:b w:val="0"/>
                <w:sz w:val="18"/>
                <w:szCs w:val="18"/>
              </w:rPr>
              <w:t>TIEMPO Y EN EL AÑO CORRIDO</w:t>
            </w:r>
          </w:p>
        </w:tc>
      </w:tr>
      <w:tr w:rsidR="00446E78" w:rsidRPr="00EA74B1" w14:paraId="63A4FB41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8572EA4" w14:textId="77777777" w:rsidR="00446E78" w:rsidRPr="00EA74B1" w:rsidRDefault="00446E78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66364" w:rsidRPr="00EA74B1" w14:paraId="1E0AA57E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B47D6DC" w14:textId="6F22DB35" w:rsidR="00666364" w:rsidRPr="00EA74B1" w:rsidRDefault="00666364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fecha inicial.</w:t>
            </w:r>
          </w:p>
        </w:tc>
      </w:tr>
      <w:tr w:rsidR="00666364" w:rsidRPr="00EA74B1" w14:paraId="35835846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97B9803" w14:textId="27406E66" w:rsidR="00666364" w:rsidRDefault="00666364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fecha final.</w:t>
            </w:r>
          </w:p>
        </w:tc>
      </w:tr>
      <w:tr w:rsidR="00666364" w:rsidRPr="00EA74B1" w14:paraId="317A2F15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C180B67" w14:textId="77777777" w:rsidR="00666364" w:rsidRPr="00EA74B1" w:rsidRDefault="00666364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66364" w:rsidRPr="00EA74B1" w14:paraId="6D03076E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6D091A" w14:textId="0EFF3225" w:rsidR="00666364" w:rsidRPr="00EA74B1" w:rsidRDefault="00666364" w:rsidP="0066636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muestran las ganancias totales de cada servicio.</w:t>
            </w:r>
          </w:p>
        </w:tc>
      </w:tr>
      <w:tr w:rsidR="00666364" w:rsidRPr="00EA74B1" w14:paraId="728782CA" w14:textId="77777777" w:rsidTr="00DA50CC">
        <w:trPr>
          <w:trHeight w:val="39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145818B" w14:textId="77777777" w:rsidR="00666364" w:rsidRPr="00EA74B1" w:rsidRDefault="00666364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A50CC" w:rsidRPr="00EA74B1" w14:paraId="5BEE49DC" w14:textId="77777777" w:rsidTr="009B70EC">
        <w:trPr>
          <w:jc w:val="center"/>
        </w:trPr>
        <w:tc>
          <w:tcPr>
            <w:tcW w:w="10301" w:type="dxa"/>
            <w:gridSpan w:val="2"/>
          </w:tcPr>
          <w:p w14:paraId="53B182A8" w14:textId="46B1C8CF" w:rsidR="00DA50CC" w:rsidRPr="00EA74B1" w:rsidRDefault="00DA50CC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Concurrencia: En cualquier momento se debe poder mostrar la información.</w:t>
            </w:r>
          </w:p>
        </w:tc>
      </w:tr>
    </w:tbl>
    <w:p w14:paraId="7B9698DE" w14:textId="6CE5F79C" w:rsidR="00446E78" w:rsidRDefault="00446E7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291" w:rsidRPr="00CB6304" w14:paraId="5E9E2E0F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D72AD3C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36CC3BE" w14:textId="7AF537C0" w:rsidR="003F4291" w:rsidRPr="00EA74B1" w:rsidRDefault="003F429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3F4291">
              <w:rPr>
                <w:b w:val="0"/>
                <w:sz w:val="18"/>
                <w:szCs w:val="18"/>
              </w:rPr>
              <w:t>RFC2 - MOSTRAR LOS 20 SERVICIOS MÁS POPULARES.</w:t>
            </w:r>
          </w:p>
        </w:tc>
      </w:tr>
      <w:tr w:rsidR="003F4291" w:rsidRPr="00EA74B1" w14:paraId="55D14058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59CDB6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135BE46" w14:textId="2C68C3A7" w:rsidR="003F4291" w:rsidRPr="00EA74B1" w:rsidRDefault="003F429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F4291" w:rsidRPr="00EA74B1" w14:paraId="59C05713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6D30DAC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A50CC" w:rsidRPr="00EA74B1" w14:paraId="27798D53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D95AB4" w14:textId="1AF275C3" w:rsidR="00DA50CC" w:rsidRPr="00EA74B1" w:rsidRDefault="00DA50CC" w:rsidP="00DA50C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obtiene una lista con los servicios más populares, ordenadas descendentemente por menor tiempo.</w:t>
            </w:r>
          </w:p>
        </w:tc>
      </w:tr>
      <w:tr w:rsidR="00DA50CC" w:rsidRPr="00EA74B1" w14:paraId="57E28C96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375C3BB" w14:textId="77777777" w:rsidR="00DA50CC" w:rsidRPr="00EA74B1" w:rsidRDefault="00DA50CC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A50CC" w:rsidRPr="00EA74B1" w14:paraId="6EA55BE4" w14:textId="77777777" w:rsidTr="009B70EC">
        <w:trPr>
          <w:jc w:val="center"/>
        </w:trPr>
        <w:tc>
          <w:tcPr>
            <w:tcW w:w="10301" w:type="dxa"/>
            <w:gridSpan w:val="2"/>
          </w:tcPr>
          <w:p w14:paraId="2938446A" w14:textId="0604AE68" w:rsidR="00DA50CC" w:rsidRPr="00EA74B1" w:rsidRDefault="00DA50CC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Concurrencia: En cualquier momento se debe poder mostrar la información.</w:t>
            </w:r>
          </w:p>
        </w:tc>
      </w:tr>
    </w:tbl>
    <w:p w14:paraId="4D591475" w14:textId="0EC34A26" w:rsidR="003F4291" w:rsidRDefault="003F429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291" w:rsidRPr="00CB6304" w14:paraId="5E14CE33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7849DC7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25A5A0C1" w14:textId="71E69B63" w:rsidR="003F4291" w:rsidRPr="00EA74B1" w:rsidRDefault="003F429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3F4291">
              <w:rPr>
                <w:b w:val="0"/>
                <w:sz w:val="18"/>
                <w:szCs w:val="18"/>
              </w:rPr>
              <w:t>RFC3 - MOSTRAR EL ÍNDICE DE OCUPACIÓN DE CADA UNA DE LAS HABITACIONES DEL HOTEL</w:t>
            </w:r>
          </w:p>
        </w:tc>
      </w:tr>
      <w:tr w:rsidR="003F4291" w:rsidRPr="00EA74B1" w14:paraId="62D90916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F375C4F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9DD1E1C" w14:textId="36E406E6" w:rsidR="003F4291" w:rsidRPr="00EA74B1" w:rsidRDefault="003F429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F4291" w:rsidRPr="00EA74B1" w14:paraId="68CB2E8D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B3E86EE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291" w:rsidRPr="00EA74B1" w14:paraId="203435CD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5C5CC1C" w14:textId="7CA37A76" w:rsidR="003F4291" w:rsidRPr="00EA74B1" w:rsidRDefault="00DA50CC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idhotel</w:t>
            </w:r>
            <w:proofErr w:type="spellEnd"/>
          </w:p>
        </w:tc>
      </w:tr>
      <w:tr w:rsidR="003F4291" w:rsidRPr="00EA74B1" w14:paraId="55E67D1C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9914A90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291" w:rsidRPr="00EA74B1" w14:paraId="55FA54C3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65A6C53" w14:textId="62F2F77D" w:rsidR="003F4291" w:rsidRPr="00EA74B1" w:rsidRDefault="00DA50CC" w:rsidP="00DA50C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lista de las habitaciones</w:t>
            </w:r>
          </w:p>
        </w:tc>
      </w:tr>
      <w:tr w:rsidR="003F4291" w:rsidRPr="00EA74B1" w14:paraId="29BC2BA3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407459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F4291" w:rsidRPr="00EA74B1" w14:paraId="42DD5892" w14:textId="77777777" w:rsidTr="009B70EC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DA50CC" w14:paraId="64975046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11D64810" w14:textId="77777777" w:rsidR="00DA50CC" w:rsidRDefault="00DA50CC" w:rsidP="00B943FC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Concurrencia: En cualquier momento se debe poder mostrar la información.</w:t>
                  </w:r>
                </w:p>
              </w:tc>
            </w:tr>
            <w:tr w:rsidR="00DA50CC" w14:paraId="4B032C1C" w14:textId="77777777" w:rsidTr="00B943FC">
              <w:trPr>
                <w:jc w:val="center"/>
              </w:trPr>
              <w:tc>
                <w:tcPr>
                  <w:tcW w:w="10301" w:type="dxa"/>
                </w:tcPr>
                <w:p w14:paraId="1BEF6BB1" w14:textId="6ABD7718" w:rsidR="00DA50CC" w:rsidRDefault="00DA50CC" w:rsidP="00DA50CC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Privacidad: Está información sólo la deberían poder consultar </w:t>
                  </w:r>
                  <w:r>
                    <w:rPr>
                      <w:b w:val="0"/>
                      <w:sz w:val="18"/>
                      <w:szCs w:val="18"/>
                    </w:rPr>
                    <w:t>los empleados</w:t>
                  </w:r>
                </w:p>
              </w:tc>
            </w:tr>
          </w:tbl>
          <w:p w14:paraId="32E2D39F" w14:textId="0BC4A40D" w:rsidR="003F4291" w:rsidRPr="00EA74B1" w:rsidRDefault="003F429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5004C86" w14:textId="663C399D" w:rsidR="003F4291" w:rsidRDefault="003F429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291" w:rsidRPr="00CB6304" w14:paraId="0E57B946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47550D6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3AAE674" w14:textId="0BE362EF" w:rsidR="003F4291" w:rsidRPr="00EA74B1" w:rsidRDefault="003F4291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3F4291">
              <w:rPr>
                <w:b w:val="0"/>
                <w:sz w:val="18"/>
                <w:szCs w:val="18"/>
              </w:rPr>
              <w:t>RFC4 - MOSTRAR LOS SERVICIOS QUE CUMPLEN CON CIERTA CARACTERÍSTICA</w:t>
            </w:r>
          </w:p>
        </w:tc>
      </w:tr>
      <w:tr w:rsidR="003F4291" w:rsidRPr="00EA74B1" w14:paraId="1217684A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66B70B2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2CF3454" w14:textId="0EF12DC2" w:rsidR="003F4291" w:rsidRPr="00EA74B1" w:rsidRDefault="00A55419" w:rsidP="00A55419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  <w:r w:rsidRPr="00A55419">
              <w:rPr>
                <w:b w:val="0"/>
                <w:sz w:val="18"/>
                <w:szCs w:val="18"/>
              </w:rPr>
              <w:t>Toda la información del servicio. Las características son, por ejemplo, precio en un cierto rango, fecha de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A55419">
              <w:rPr>
                <w:b w:val="0"/>
                <w:sz w:val="18"/>
                <w:szCs w:val="18"/>
              </w:rPr>
              <w:t>consumo en un rango de tiempo, registrados por cierto empleado, son de cierto tipo o de cierta categoría,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A55419">
              <w:rPr>
                <w:b w:val="0"/>
                <w:sz w:val="18"/>
                <w:szCs w:val="18"/>
              </w:rPr>
              <w:t>han sido consumidos más de X veces en un rango de fechas.</w:t>
            </w:r>
          </w:p>
        </w:tc>
      </w:tr>
      <w:tr w:rsidR="003F4291" w:rsidRPr="00EA74B1" w14:paraId="0F7EDE1D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7089668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291" w:rsidRPr="00EA74B1" w14:paraId="6F9CE258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1BB935" w14:textId="66B04604" w:rsidR="003F4291" w:rsidRPr="00EA74B1" w:rsidRDefault="00572A28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Informacióncaracteristica</w:t>
            </w:r>
            <w:proofErr w:type="spellEnd"/>
          </w:p>
        </w:tc>
      </w:tr>
      <w:tr w:rsidR="003F4291" w:rsidRPr="00EA74B1" w14:paraId="7972B4D7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113A376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291" w:rsidRPr="00EA74B1" w14:paraId="039EB8EB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090872E" w14:textId="3EEB5A0A" w:rsidR="003F4291" w:rsidRPr="00EA74B1" w:rsidRDefault="00BF2D8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A55419">
              <w:rPr>
                <w:b w:val="0"/>
                <w:sz w:val="18"/>
                <w:szCs w:val="18"/>
              </w:rPr>
              <w:t>Toda la información del servicio</w:t>
            </w:r>
          </w:p>
        </w:tc>
      </w:tr>
      <w:tr w:rsidR="003F4291" w:rsidRPr="00EA74B1" w14:paraId="68B6B1C3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C6C66A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F4291" w:rsidRPr="00EA74B1" w14:paraId="63A5F4ED" w14:textId="77777777" w:rsidTr="009B70EC">
        <w:trPr>
          <w:jc w:val="center"/>
        </w:trPr>
        <w:tc>
          <w:tcPr>
            <w:tcW w:w="10301" w:type="dxa"/>
            <w:gridSpan w:val="2"/>
          </w:tcPr>
          <w:p w14:paraId="43CE7D33" w14:textId="382FC6E5" w:rsidR="003F4291" w:rsidRPr="00EA74B1" w:rsidRDefault="00BF2D8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Concurrencia: En cualquier momento se debe poder mostrar la información.</w:t>
            </w:r>
          </w:p>
        </w:tc>
      </w:tr>
    </w:tbl>
    <w:p w14:paraId="2F7B338C" w14:textId="209D30C0" w:rsidR="003F4291" w:rsidRDefault="003F429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291" w:rsidRPr="00CB6304" w14:paraId="560172D6" w14:textId="77777777" w:rsidTr="00BF2D82">
        <w:trPr>
          <w:trHeight w:val="533"/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8956C24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7626D22" w14:textId="6B5AB4FE" w:rsidR="003F4291" w:rsidRPr="00EA74B1" w:rsidRDefault="002239EC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239EC">
              <w:rPr>
                <w:b w:val="0"/>
                <w:sz w:val="18"/>
                <w:szCs w:val="18"/>
              </w:rPr>
              <w:t>RFC5 - MOSTRAR EL CONSUMO EN HOTELANDES POR UN USUARIO DADO, EN UN RANGO DE FECHAS INDICADO.</w:t>
            </w:r>
          </w:p>
        </w:tc>
      </w:tr>
      <w:tr w:rsidR="003F4291" w:rsidRPr="00EA74B1" w14:paraId="0E7469A9" w14:textId="77777777" w:rsidTr="009B70E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09F7282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FF894E1" w14:textId="4802FFD1" w:rsidR="003F4291" w:rsidRPr="00EA74B1" w:rsidRDefault="002239EC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239EC">
              <w:rPr>
                <w:b w:val="0"/>
                <w:sz w:val="18"/>
                <w:szCs w:val="18"/>
              </w:rPr>
              <w:t>Recuerde que un cliente puede alojarse en el hotel cuantas veces quiera.</w:t>
            </w:r>
          </w:p>
        </w:tc>
      </w:tr>
      <w:tr w:rsidR="003F4291" w:rsidRPr="00EA74B1" w14:paraId="417CDCC6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3063DC8" w14:textId="77777777" w:rsidR="003F4291" w:rsidRPr="00EA74B1" w:rsidRDefault="003F4291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291" w:rsidRPr="00EA74B1" w14:paraId="089E2F6C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2E7DD4" w14:textId="62987166" w:rsidR="003F4291" w:rsidRPr="00EA74B1" w:rsidRDefault="00BF2D8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Id </w:t>
            </w:r>
            <w:proofErr w:type="spellStart"/>
            <w:r>
              <w:rPr>
                <w:b w:val="0"/>
                <w:sz w:val="18"/>
                <w:szCs w:val="18"/>
              </w:rPr>
              <w:t>ususario</w:t>
            </w:r>
            <w:proofErr w:type="spellEnd"/>
          </w:p>
        </w:tc>
      </w:tr>
      <w:tr w:rsidR="00BF2D82" w:rsidRPr="00EA74B1" w14:paraId="5A57ACF6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8DEA06" w14:textId="0DE97C1A" w:rsidR="00BF2D82" w:rsidRDefault="00BF2D8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fecha inicial.</w:t>
            </w:r>
          </w:p>
        </w:tc>
      </w:tr>
      <w:tr w:rsidR="00BF2D82" w:rsidRPr="00CB6304" w14:paraId="5E6A5886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934FD4" w14:textId="514A9F00" w:rsidR="00BF2D82" w:rsidRDefault="00BF2D8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fecha final.</w:t>
            </w:r>
          </w:p>
        </w:tc>
      </w:tr>
      <w:tr w:rsidR="00BF2D82" w:rsidRPr="00EA74B1" w14:paraId="259D5118" w14:textId="77777777" w:rsidTr="009B70EC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D2E4B9" w14:textId="77777777" w:rsidR="00BF2D82" w:rsidRPr="00EA74B1" w:rsidRDefault="00BF2D82" w:rsidP="009B70E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F2D82" w:rsidRPr="00EA74B1" w14:paraId="7ADB1F54" w14:textId="77777777" w:rsidTr="009B70EC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3CCEED" w14:textId="36C2ADA0" w:rsidR="00BF2D82" w:rsidRPr="00EA74B1" w:rsidRDefault="00BF2D82" w:rsidP="009B70E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consumo</w:t>
            </w:r>
          </w:p>
        </w:tc>
      </w:tr>
    </w:tbl>
    <w:p w14:paraId="4963E6AE" w14:textId="369EB3D2" w:rsidR="003F4291" w:rsidRDefault="003F4291" w:rsidP="00EA74B1">
      <w:pPr>
        <w:pStyle w:val="TituloPrincipla"/>
        <w:jc w:val="left"/>
        <w:rPr>
          <w:sz w:val="32"/>
          <w:szCs w:val="32"/>
        </w:rPr>
      </w:pPr>
      <w:bookmarkStart w:id="0" w:name="_GoBack"/>
      <w:bookmarkEnd w:id="0"/>
    </w:p>
    <w:sectPr w:rsidR="003F4291" w:rsidSect="002E6F3F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87442" w14:textId="77777777" w:rsidR="0051261D" w:rsidRDefault="0051261D">
      <w:r>
        <w:separator/>
      </w:r>
    </w:p>
  </w:endnote>
  <w:endnote w:type="continuationSeparator" w:id="0">
    <w:p w14:paraId="1B3ADB50" w14:textId="77777777" w:rsidR="0051261D" w:rsidRDefault="0051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ED8D8" w14:textId="77777777"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71AE95" w14:textId="77777777" w:rsidR="00306A3F" w:rsidRDefault="00306A3F" w:rsidP="002E6F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CA6A" w14:textId="77777777"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D82">
      <w:rPr>
        <w:rStyle w:val="PageNumber"/>
        <w:noProof/>
      </w:rPr>
      <w:t>6</w:t>
    </w:r>
    <w:r>
      <w:rPr>
        <w:rStyle w:val="PageNumber"/>
      </w:rPr>
      <w:fldChar w:fldCharType="end"/>
    </w:r>
  </w:p>
  <w:p w14:paraId="1B65307B" w14:textId="77777777" w:rsidR="00306A3F" w:rsidRPr="00492F73" w:rsidRDefault="00306A3F" w:rsidP="00487943">
    <w:pPr>
      <w:pStyle w:val="Footer"/>
      <w:spacing w:after="0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4B2D1" w14:textId="77777777" w:rsidR="0051261D" w:rsidRDefault="0051261D">
      <w:r>
        <w:separator/>
      </w:r>
    </w:p>
  </w:footnote>
  <w:footnote w:type="continuationSeparator" w:id="0">
    <w:p w14:paraId="16147C3A" w14:textId="77777777" w:rsidR="0051261D" w:rsidRDefault="005126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6E559" w14:textId="77777777" w:rsidR="00487943" w:rsidRDefault="00487943">
    <w:pPr>
      <w:pStyle w:val="Header"/>
    </w:pPr>
  </w:p>
  <w:tbl>
    <w:tblPr>
      <w:tblStyle w:val="TableGrid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14:paraId="748A162C" w14:textId="77777777" w:rsidTr="00095773">
      <w:tc>
        <w:tcPr>
          <w:tcW w:w="1445" w:type="pct"/>
          <w:vAlign w:val="center"/>
        </w:tcPr>
        <w:p w14:paraId="1C394A52" w14:textId="77777777" w:rsidR="00487943" w:rsidRDefault="00487943" w:rsidP="00487943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0B35F452" wp14:editId="2FEA9919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5CE4EE19" w14:textId="77777777" w:rsidR="00487943" w:rsidRPr="00ED6DDE" w:rsidRDefault="00487943" w:rsidP="00487943">
          <w:pPr>
            <w:pStyle w:val="Header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558F2BC4" w14:textId="77777777" w:rsidR="00487943" w:rsidRPr="00ED6DDE" w:rsidRDefault="00487943" w:rsidP="00487943">
              <w:pPr>
                <w:pStyle w:val="Header"/>
                <w:rPr>
                  <w:rStyle w:val="PlaceholderText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PlaceholderText"/>
              <w:b/>
              <w:color w:val="808080"/>
            </w:rPr>
          </w:sdtEndPr>
          <w:sdtContent>
            <w:p w14:paraId="708EF39D" w14:textId="77777777" w:rsidR="00487943" w:rsidRPr="00ED6DDE" w:rsidRDefault="00487943" w:rsidP="00487943">
              <w:pPr>
                <w:pStyle w:val="Header"/>
                <w:rPr>
                  <w:rStyle w:val="PlaceholderText"/>
                  <w:b/>
                  <w:szCs w:val="22"/>
                </w:rPr>
              </w:pPr>
              <w:r w:rsidRPr="00ED6DDE">
                <w:rPr>
                  <w:rStyle w:val="PlaceholderText"/>
                  <w:b/>
                  <w:szCs w:val="22"/>
                </w:rPr>
                <w:t>ISIS2304 – Sistemas Tra</w:t>
              </w:r>
              <w:r>
                <w:rPr>
                  <w:rStyle w:val="PlaceholderText"/>
                  <w:b/>
                  <w:szCs w:val="22"/>
                </w:rPr>
                <w:t>n</w:t>
              </w:r>
              <w:r w:rsidRPr="00ED6DDE">
                <w:rPr>
                  <w:rStyle w:val="PlaceholderText"/>
                  <w:b/>
                  <w:szCs w:val="22"/>
                </w:rPr>
                <w:t>saccionales</w:t>
              </w:r>
            </w:p>
          </w:sdtContent>
        </w:sdt>
        <w:p w14:paraId="3724C014" w14:textId="77777777"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17E9846D" w14:textId="77777777" w:rsidR="00487943" w:rsidRPr="0033692E" w:rsidRDefault="00487943" w:rsidP="00487943">
          <w:pPr>
            <w:pStyle w:val="Header"/>
            <w:rPr>
              <w:rFonts w:cs="Tahoma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1312" behindDoc="0" locked="0" layoutInCell="1" allowOverlap="1" wp14:anchorId="56002D78" wp14:editId="5FDD492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081883F" w14:textId="77777777" w:rsidR="00487943" w:rsidRDefault="004879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82F4C" w14:textId="77777777" w:rsidR="00306A3F" w:rsidRDefault="00306A3F" w:rsidP="008B3189">
    <w:pPr>
      <w:pStyle w:val="Header"/>
      <w:spacing w:after="60"/>
      <w:rPr>
        <w:b/>
        <w:sz w:val="24"/>
        <w:szCs w:val="24"/>
      </w:rPr>
    </w:pPr>
  </w:p>
  <w:p w14:paraId="2C5B2C69" w14:textId="77777777" w:rsidR="00306A3F" w:rsidRDefault="00306A3F" w:rsidP="008B3189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B1"/>
    <w:rsid w:val="000026D7"/>
    <w:rsid w:val="00007E7D"/>
    <w:rsid w:val="0001216F"/>
    <w:rsid w:val="000161E6"/>
    <w:rsid w:val="0002745F"/>
    <w:rsid w:val="0002798C"/>
    <w:rsid w:val="00060683"/>
    <w:rsid w:val="00061473"/>
    <w:rsid w:val="0007010C"/>
    <w:rsid w:val="00071C6B"/>
    <w:rsid w:val="00073D6A"/>
    <w:rsid w:val="00093055"/>
    <w:rsid w:val="000A102D"/>
    <w:rsid w:val="000B0A4F"/>
    <w:rsid w:val="000D239C"/>
    <w:rsid w:val="000E0DBC"/>
    <w:rsid w:val="000E5610"/>
    <w:rsid w:val="00101CC2"/>
    <w:rsid w:val="00111198"/>
    <w:rsid w:val="0012641F"/>
    <w:rsid w:val="00132B5D"/>
    <w:rsid w:val="0013337D"/>
    <w:rsid w:val="001622D5"/>
    <w:rsid w:val="001634B4"/>
    <w:rsid w:val="0019234F"/>
    <w:rsid w:val="00196E9A"/>
    <w:rsid w:val="001A63E5"/>
    <w:rsid w:val="001A7F6B"/>
    <w:rsid w:val="001D3C23"/>
    <w:rsid w:val="001E0EF0"/>
    <w:rsid w:val="001F1862"/>
    <w:rsid w:val="001F4DA6"/>
    <w:rsid w:val="001F5125"/>
    <w:rsid w:val="00213779"/>
    <w:rsid w:val="002239EC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1480D"/>
    <w:rsid w:val="00356321"/>
    <w:rsid w:val="003A5B7B"/>
    <w:rsid w:val="003B4633"/>
    <w:rsid w:val="003B5884"/>
    <w:rsid w:val="003D7D28"/>
    <w:rsid w:val="003E1D92"/>
    <w:rsid w:val="003F0B87"/>
    <w:rsid w:val="003F2E4E"/>
    <w:rsid w:val="003F4291"/>
    <w:rsid w:val="004068AC"/>
    <w:rsid w:val="00422B2D"/>
    <w:rsid w:val="004239B9"/>
    <w:rsid w:val="00423F23"/>
    <w:rsid w:val="00424220"/>
    <w:rsid w:val="00431529"/>
    <w:rsid w:val="004332AC"/>
    <w:rsid w:val="00446E78"/>
    <w:rsid w:val="00487943"/>
    <w:rsid w:val="00492F73"/>
    <w:rsid w:val="00494C07"/>
    <w:rsid w:val="004A5ADC"/>
    <w:rsid w:val="004C5AA4"/>
    <w:rsid w:val="004C65E0"/>
    <w:rsid w:val="004D15CA"/>
    <w:rsid w:val="004D4561"/>
    <w:rsid w:val="004D558C"/>
    <w:rsid w:val="004D6AC8"/>
    <w:rsid w:val="004F0DB3"/>
    <w:rsid w:val="004F284C"/>
    <w:rsid w:val="004F74EE"/>
    <w:rsid w:val="0051261D"/>
    <w:rsid w:val="00513829"/>
    <w:rsid w:val="005177D0"/>
    <w:rsid w:val="00523C6D"/>
    <w:rsid w:val="00527918"/>
    <w:rsid w:val="00547878"/>
    <w:rsid w:val="0056179F"/>
    <w:rsid w:val="00570F76"/>
    <w:rsid w:val="00572A28"/>
    <w:rsid w:val="00583736"/>
    <w:rsid w:val="005934AA"/>
    <w:rsid w:val="00593FD8"/>
    <w:rsid w:val="005C459A"/>
    <w:rsid w:val="005E1E4A"/>
    <w:rsid w:val="005E4629"/>
    <w:rsid w:val="00623DF0"/>
    <w:rsid w:val="00645AAA"/>
    <w:rsid w:val="0065183D"/>
    <w:rsid w:val="00654E52"/>
    <w:rsid w:val="00654EA2"/>
    <w:rsid w:val="00666364"/>
    <w:rsid w:val="00667FA2"/>
    <w:rsid w:val="00685F13"/>
    <w:rsid w:val="00686968"/>
    <w:rsid w:val="0069671F"/>
    <w:rsid w:val="006B1499"/>
    <w:rsid w:val="007007F9"/>
    <w:rsid w:val="00716374"/>
    <w:rsid w:val="0075315E"/>
    <w:rsid w:val="007548FB"/>
    <w:rsid w:val="0075734A"/>
    <w:rsid w:val="00770C20"/>
    <w:rsid w:val="00771146"/>
    <w:rsid w:val="007819FE"/>
    <w:rsid w:val="007900EE"/>
    <w:rsid w:val="00795080"/>
    <w:rsid w:val="007A46CB"/>
    <w:rsid w:val="007B49A2"/>
    <w:rsid w:val="007C331B"/>
    <w:rsid w:val="007D4227"/>
    <w:rsid w:val="007E1B6C"/>
    <w:rsid w:val="007E6941"/>
    <w:rsid w:val="007F6B6D"/>
    <w:rsid w:val="00821D69"/>
    <w:rsid w:val="00842496"/>
    <w:rsid w:val="0084480F"/>
    <w:rsid w:val="008670FB"/>
    <w:rsid w:val="008767EC"/>
    <w:rsid w:val="008975BA"/>
    <w:rsid w:val="008A0730"/>
    <w:rsid w:val="008B1C41"/>
    <w:rsid w:val="008B3189"/>
    <w:rsid w:val="008C031F"/>
    <w:rsid w:val="008C4AE2"/>
    <w:rsid w:val="008F22A6"/>
    <w:rsid w:val="008F3639"/>
    <w:rsid w:val="008F5288"/>
    <w:rsid w:val="008F7B69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93C9E"/>
    <w:rsid w:val="009A1D65"/>
    <w:rsid w:val="009A25C3"/>
    <w:rsid w:val="009A2C5A"/>
    <w:rsid w:val="009B2FE4"/>
    <w:rsid w:val="009B3764"/>
    <w:rsid w:val="009E3C03"/>
    <w:rsid w:val="00A025E0"/>
    <w:rsid w:val="00A11EAC"/>
    <w:rsid w:val="00A16344"/>
    <w:rsid w:val="00A2684E"/>
    <w:rsid w:val="00A27CBA"/>
    <w:rsid w:val="00A3059E"/>
    <w:rsid w:val="00A40BE9"/>
    <w:rsid w:val="00A4506A"/>
    <w:rsid w:val="00A55419"/>
    <w:rsid w:val="00A562AC"/>
    <w:rsid w:val="00A705BC"/>
    <w:rsid w:val="00A818D4"/>
    <w:rsid w:val="00A87BCE"/>
    <w:rsid w:val="00A93D2E"/>
    <w:rsid w:val="00A977BD"/>
    <w:rsid w:val="00AC522D"/>
    <w:rsid w:val="00AE0498"/>
    <w:rsid w:val="00AF257B"/>
    <w:rsid w:val="00AF4694"/>
    <w:rsid w:val="00B22D94"/>
    <w:rsid w:val="00B523AA"/>
    <w:rsid w:val="00B5776D"/>
    <w:rsid w:val="00B65499"/>
    <w:rsid w:val="00B665A1"/>
    <w:rsid w:val="00B811AE"/>
    <w:rsid w:val="00BA3708"/>
    <w:rsid w:val="00BB1582"/>
    <w:rsid w:val="00BB181D"/>
    <w:rsid w:val="00BD0A0C"/>
    <w:rsid w:val="00BD5090"/>
    <w:rsid w:val="00BE2514"/>
    <w:rsid w:val="00BF2D82"/>
    <w:rsid w:val="00C14D6E"/>
    <w:rsid w:val="00C169CD"/>
    <w:rsid w:val="00C24255"/>
    <w:rsid w:val="00C306EE"/>
    <w:rsid w:val="00C60F9E"/>
    <w:rsid w:val="00C73AD4"/>
    <w:rsid w:val="00C81F6C"/>
    <w:rsid w:val="00C91F95"/>
    <w:rsid w:val="00C9295A"/>
    <w:rsid w:val="00C96E44"/>
    <w:rsid w:val="00CA0CDD"/>
    <w:rsid w:val="00CA528E"/>
    <w:rsid w:val="00CA658B"/>
    <w:rsid w:val="00CB6304"/>
    <w:rsid w:val="00CD6657"/>
    <w:rsid w:val="00CD7ED8"/>
    <w:rsid w:val="00CE3867"/>
    <w:rsid w:val="00CE5661"/>
    <w:rsid w:val="00CE6248"/>
    <w:rsid w:val="00CF4115"/>
    <w:rsid w:val="00D03C99"/>
    <w:rsid w:val="00D10F87"/>
    <w:rsid w:val="00D41E1D"/>
    <w:rsid w:val="00D46AFA"/>
    <w:rsid w:val="00D63493"/>
    <w:rsid w:val="00D74F80"/>
    <w:rsid w:val="00D8119D"/>
    <w:rsid w:val="00D81470"/>
    <w:rsid w:val="00D959F3"/>
    <w:rsid w:val="00DA50CC"/>
    <w:rsid w:val="00DD6ACD"/>
    <w:rsid w:val="00DE369E"/>
    <w:rsid w:val="00DF5FA5"/>
    <w:rsid w:val="00E0155D"/>
    <w:rsid w:val="00E15467"/>
    <w:rsid w:val="00E367BB"/>
    <w:rsid w:val="00E555B8"/>
    <w:rsid w:val="00E93649"/>
    <w:rsid w:val="00E93EA0"/>
    <w:rsid w:val="00EA74B1"/>
    <w:rsid w:val="00EB21D5"/>
    <w:rsid w:val="00EB289A"/>
    <w:rsid w:val="00EB6CEE"/>
    <w:rsid w:val="00EB793A"/>
    <w:rsid w:val="00EC7371"/>
    <w:rsid w:val="00EC7E00"/>
    <w:rsid w:val="00ED5C02"/>
    <w:rsid w:val="00ED63C9"/>
    <w:rsid w:val="00EE355D"/>
    <w:rsid w:val="00EE7A4E"/>
    <w:rsid w:val="00F25236"/>
    <w:rsid w:val="00F54610"/>
    <w:rsid w:val="00F55EB1"/>
    <w:rsid w:val="00F61133"/>
    <w:rsid w:val="00F64DB9"/>
    <w:rsid w:val="00F90C15"/>
    <w:rsid w:val="00FA3388"/>
    <w:rsid w:val="00FB2DF9"/>
    <w:rsid w:val="00FD2C05"/>
    <w:rsid w:val="00FE190E"/>
    <w:rsid w:val="00FF398C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C89FFD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customStyle="1" w:styleId="FooterChar">
    <w:name w:val="Footer Char"/>
    <w:link w:val="Footer"/>
    <w:rsid w:val="00492F73"/>
    <w:rPr>
      <w:rFonts w:ascii="Arial" w:hAnsi="Arial" w:cs="Arial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487943"/>
    <w:rPr>
      <w:rFonts w:ascii="Arial" w:hAnsi="Arial" w:cs="Arial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487943"/>
    <w:rPr>
      <w:color w:val="808080"/>
    </w:rPr>
  </w:style>
  <w:style w:type="character" w:customStyle="1" w:styleId="Estilo2">
    <w:name w:val="Estilo2"/>
    <w:basedOn w:val="DefaultParagraphFont"/>
    <w:uiPriority w:val="1"/>
    <w:rsid w:val="00487943"/>
    <w:rPr>
      <w:rFonts w:ascii="Tahoma" w:hAnsi="Tahoma"/>
      <w:b/>
      <w:color w:val="808080" w:themeColor="background1" w:themeShade="80"/>
      <w:sz w:val="22"/>
    </w:rPr>
  </w:style>
  <w:style w:type="paragraph" w:customStyle="1" w:styleId="p1">
    <w:name w:val="p1"/>
    <w:basedOn w:val="Normal"/>
    <w:rsid w:val="00FB2DF9"/>
    <w:pPr>
      <w:spacing w:after="0"/>
    </w:pPr>
    <w:rPr>
      <w:rFonts w:ascii="Helvetica Neue" w:hAnsi="Helvetica Neue" w:cs="Times New Roman"/>
      <w:color w:val="454545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314AED" w:rsidRDefault="0019290F" w:rsidP="0019290F">
          <w:pPr>
            <w:pStyle w:val="BCAB71587DF247858902DA58ACBCC791"/>
          </w:pPr>
          <w:r w:rsidRPr="004E1823">
            <w:rPr>
              <w:rStyle w:val="PlaceholderText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314AED" w:rsidRDefault="0019290F" w:rsidP="0019290F">
          <w:pPr>
            <w:pStyle w:val="145BABFB4DB44CDEB161B07FED5E0125"/>
          </w:pPr>
          <w:r>
            <w:rPr>
              <w:rStyle w:val="PlaceholderText"/>
              <w:rFonts w:ascii="Tahoma" w:hAnsi="Tahoma" w:cs="Tahoma"/>
              <w:b/>
            </w:rPr>
            <w:t>Código – Nombre Curso</w:t>
          </w:r>
          <w:r w:rsidRPr="0033692E">
            <w:rPr>
              <w:rStyle w:val="PlaceholderText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0F"/>
    <w:rsid w:val="0019290F"/>
    <w:rsid w:val="00314AED"/>
    <w:rsid w:val="00323B3B"/>
    <w:rsid w:val="006929BF"/>
    <w:rsid w:val="00A60F24"/>
    <w:rsid w:val="00B35AD8"/>
    <w:rsid w:val="00F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DE66EC-CF99-C944-92D2-5AF13450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Settings\rcasalla\Datos de programa\Microsoft\Plantillas\depto.dot</Template>
  <TotalTime>61</TotalTime>
  <Pages>7</Pages>
  <Words>1489</Words>
  <Characters>8490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Maria Camila Londoño Arteaga</cp:lastModifiedBy>
  <cp:revision>27</cp:revision>
  <cp:lastPrinted>2004-06-30T14:22:00Z</cp:lastPrinted>
  <dcterms:created xsi:type="dcterms:W3CDTF">2019-03-16T01:58:00Z</dcterms:created>
  <dcterms:modified xsi:type="dcterms:W3CDTF">2019-03-17T00:32:00Z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